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D4143" w14:textId="72E36E24" w:rsidR="0085257A" w:rsidRPr="00B90E27" w:rsidRDefault="0060619D">
      <w:pPr>
        <w:pStyle w:val="Title"/>
        <w:jc w:val="right"/>
        <w:rPr>
          <w:rFonts w:ascii="Times New Roman" w:hAnsi="Times New Roman"/>
        </w:rPr>
      </w:pPr>
      <w:r>
        <w:t>Find</w:t>
      </w:r>
      <w:r w:rsidR="00B75521">
        <w:t xml:space="preserve"> a </w:t>
      </w:r>
      <w:r>
        <w:t>Hack</w:t>
      </w:r>
      <w:r w:rsidR="007F7FC1">
        <w:t>athon</w:t>
      </w:r>
    </w:p>
    <w:p w14:paraId="220D6203" w14:textId="77777777" w:rsidR="0085257A" w:rsidRPr="00B90E27" w:rsidRDefault="00EA2235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14:paraId="7675C92E" w14:textId="77777777" w:rsidR="0085257A" w:rsidRPr="00B90E27" w:rsidRDefault="0085257A">
      <w:pPr>
        <w:sectPr w:rsidR="0085257A" w:rsidRPr="00B90E2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FB3DD7A" w14:textId="77777777" w:rsidR="0085257A" w:rsidRPr="00B90E27" w:rsidRDefault="00EA2235" w:rsidP="00473587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 w:rsidRPr="007F7FC1"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14:paraId="23B92D9F" w14:textId="07169503" w:rsidR="0085257A" w:rsidRPr="001A7854" w:rsidRDefault="0085257A" w:rsidP="00F669DB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3E9415B0" w14:textId="5ADC5C88" w:rsidR="0085257A" w:rsidRPr="00B90E27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14:paraId="59F1C761" w14:textId="5099C1EB" w:rsidR="001A7854" w:rsidRPr="001A7854" w:rsidRDefault="001A7854" w:rsidP="001A7854">
      <w:pPr>
        <w:pStyle w:val="BodyText"/>
        <w:ind w:left="0"/>
      </w:pPr>
      <w:r w:rsidRPr="00B90E27">
        <w:t xml:space="preserve">The purpose of this document is to collect, analyze, and define high-level needs and features of the </w:t>
      </w:r>
      <w:r>
        <w:t>“Find a Hackathon” web app</w:t>
      </w:r>
      <w:r w:rsidRPr="00B90E27">
        <w:t xml:space="preserve">. It focuses on the capabilities needed by the stakeholders and the target users, and </w:t>
      </w:r>
      <w:r w:rsidRPr="0013241E">
        <w:rPr>
          <w:bCs/>
        </w:rPr>
        <w:t>why</w:t>
      </w:r>
      <w:r w:rsidRPr="00B90E27">
        <w:t xml:space="preserve"> these needs exist. The details of how the </w:t>
      </w:r>
      <w:r>
        <w:t>“Find a Hackathon”</w:t>
      </w:r>
      <w:r w:rsidRPr="00B90E27">
        <w:t xml:space="preserve"> fulfills these needs are detailed in the use-case and supplementary specifications.</w:t>
      </w:r>
    </w:p>
    <w:p w14:paraId="69F6A95D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8" w:name="_Toc456598589"/>
      <w:bookmarkStart w:id="9" w:name="_Toc456600920"/>
      <w:bookmarkStart w:id="10" w:name="_Toc316556903"/>
      <w:r w:rsidRPr="00B90E27">
        <w:rPr>
          <w:rFonts w:ascii="Times New Roman" w:hAnsi="Times New Roman"/>
        </w:rPr>
        <w:t>Definitions, Acronyms, and Abbreviations</w:t>
      </w:r>
      <w:bookmarkEnd w:id="8"/>
      <w:bookmarkEnd w:id="9"/>
      <w:bookmarkEnd w:id="10"/>
    </w:p>
    <w:p w14:paraId="74B3034A" w14:textId="7D5E86D5" w:rsidR="0013241E" w:rsidRDefault="0013241E" w:rsidP="0013241E">
      <w:pPr>
        <w:pStyle w:val="BodyText"/>
        <w:ind w:left="0"/>
      </w:pPr>
      <w:r>
        <w:t xml:space="preserve">The glossary containing </w:t>
      </w:r>
      <w:r w:rsidR="00CA6F92">
        <w:t>definitions</w:t>
      </w:r>
      <w:r>
        <w:t xml:space="preserve">, acronyms and abbreviations is provided in the “Glossary” </w:t>
      </w:r>
      <w:proofErr w:type="gramStart"/>
      <w:r>
        <w:t>document</w:t>
      </w:r>
      <w:r w:rsidR="00D64F80">
        <w:t>[</w:t>
      </w:r>
      <w:proofErr w:type="gramEnd"/>
      <w:r w:rsidR="00D64F80">
        <w:t>1]</w:t>
      </w:r>
      <w:r>
        <w:t>.</w:t>
      </w:r>
    </w:p>
    <w:p w14:paraId="332DE30E" w14:textId="77777777" w:rsidR="002F097E" w:rsidRPr="00B90E27" w:rsidRDefault="002F097E" w:rsidP="002F097E">
      <w:pPr>
        <w:pStyle w:val="Heading2"/>
        <w:rPr>
          <w:rFonts w:ascii="Times New Roman" w:hAnsi="Times New Roman"/>
        </w:rPr>
      </w:pPr>
      <w:bookmarkStart w:id="11" w:name="_Toc456598590"/>
      <w:bookmarkStart w:id="12" w:name="_Toc456600921"/>
      <w:bookmarkStart w:id="13" w:name="_Toc316556904"/>
      <w:r w:rsidRPr="00B90E27">
        <w:rPr>
          <w:rFonts w:ascii="Times New Roman" w:hAnsi="Times New Roman"/>
        </w:rPr>
        <w:t>References</w:t>
      </w:r>
      <w:bookmarkEnd w:id="11"/>
      <w:bookmarkEnd w:id="12"/>
      <w:bookmarkEnd w:id="13"/>
    </w:p>
    <w:p w14:paraId="116989B2" w14:textId="4CE67ADA" w:rsidR="002F097E" w:rsidRPr="0013241E" w:rsidRDefault="00D64F80" w:rsidP="00D64F80">
      <w:pPr>
        <w:pStyle w:val="BodyText"/>
        <w:ind w:left="0"/>
      </w:pPr>
      <w:r>
        <w:t xml:space="preserve">[1] </w:t>
      </w:r>
      <w:r w:rsidR="002F097E">
        <w:t>“</w:t>
      </w:r>
      <w:proofErr w:type="spellStart"/>
      <w:r w:rsidR="002F097E">
        <w:t>Project_Glossary</w:t>
      </w:r>
      <w:proofErr w:type="spellEnd"/>
      <w:r w:rsidR="002F097E">
        <w:t xml:space="preserve">”, 17.03.2019, </w:t>
      </w:r>
      <w:r w:rsidR="0072045D">
        <w:t>https://</w:t>
      </w:r>
      <w:r w:rsidR="002F097E">
        <w:t>g</w:t>
      </w:r>
      <w:r w:rsidR="002F097E" w:rsidRPr="002F097E">
        <w:t>ithub.com/utcn-sd-serban/project-lupvasile/blob/master/docs/deliverables/Project_Glossary.docx</w:t>
      </w:r>
    </w:p>
    <w:p w14:paraId="05F76F46" w14:textId="4D1C8B5D" w:rsidR="0085257A" w:rsidRPr="00B90E27" w:rsidRDefault="0085257A">
      <w:pPr>
        <w:pStyle w:val="Heading1"/>
        <w:rPr>
          <w:rFonts w:ascii="Times New Roman" w:hAnsi="Times New Roman"/>
        </w:rPr>
      </w:pPr>
      <w:bookmarkStart w:id="14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14"/>
    </w:p>
    <w:p w14:paraId="10263645" w14:textId="4E5B60BF" w:rsidR="0085257A" w:rsidRPr="00A326EC" w:rsidRDefault="0085257A" w:rsidP="00F669DB">
      <w:pPr>
        <w:pStyle w:val="Heading2"/>
        <w:rPr>
          <w:rFonts w:ascii="Times New Roman" w:hAnsi="Times New Roman"/>
        </w:rPr>
      </w:pPr>
      <w:bookmarkStart w:id="15" w:name="_Toc436203379"/>
      <w:bookmarkStart w:id="16" w:name="_Toc452813579"/>
      <w:bookmarkStart w:id="17" w:name="_Toc316556907"/>
      <w:r w:rsidRPr="00B90E27">
        <w:rPr>
          <w:rFonts w:ascii="Times New Roman" w:hAnsi="Times New Roman"/>
        </w:rPr>
        <w:t>Problem Statement</w:t>
      </w:r>
      <w:bookmarkEnd w:id="15"/>
      <w:bookmarkEnd w:id="16"/>
      <w:bookmarkEnd w:id="1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 w14:paraId="360300B0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4FC9DE8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A428C0A" w14:textId="5918DD7D" w:rsidR="0085257A" w:rsidRPr="00A326EC" w:rsidRDefault="00A326EC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finding suitable hackathons</w:t>
            </w:r>
            <w:r w:rsidR="008A4E6F">
              <w:rPr>
                <w:i w:val="0"/>
                <w:color w:val="auto"/>
              </w:rPr>
              <w:t xml:space="preserve"> and contests</w:t>
            </w:r>
            <w:r>
              <w:rPr>
                <w:i w:val="0"/>
                <w:color w:val="auto"/>
              </w:rPr>
              <w:t xml:space="preserve"> to attend</w:t>
            </w:r>
            <w:r w:rsidR="008A4E6F">
              <w:rPr>
                <w:i w:val="0"/>
                <w:color w:val="auto"/>
              </w:rPr>
              <w:t xml:space="preserve"> and have an estimation of the number of participants for the events</w:t>
            </w:r>
          </w:p>
        </w:tc>
      </w:tr>
      <w:tr w:rsidR="0085257A" w:rsidRPr="00B90E27" w14:paraId="513AA82E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C3E1FBE" w14:textId="584DDC15" w:rsidR="0085257A" w:rsidRPr="00B90E27" w:rsidRDefault="00F862BD">
            <w:pPr>
              <w:pStyle w:val="BodyText"/>
              <w:keepNext/>
              <w:ind w:left="72"/>
            </w:pPr>
            <w:r w:rsidRPr="00B90E27">
              <w:t>A</w:t>
            </w:r>
            <w:r w:rsidR="0085257A" w:rsidRPr="00B90E27">
              <w:t>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5475DE" w14:textId="476084BA" w:rsidR="0085257A" w:rsidRPr="00EA2235" w:rsidRDefault="00A326EC" w:rsidP="00F669DB">
            <w:pPr>
              <w:pStyle w:val="InfoBlue"/>
            </w:pPr>
            <w:r>
              <w:rPr>
                <w:i w:val="0"/>
                <w:color w:val="auto"/>
              </w:rPr>
              <w:t xml:space="preserve">both </w:t>
            </w:r>
            <w:r w:rsidR="008A4E6F">
              <w:rPr>
                <w:i w:val="0"/>
                <w:color w:val="auto"/>
              </w:rPr>
              <w:t>organizers and participants in hackathons/contests</w:t>
            </w:r>
          </w:p>
        </w:tc>
      </w:tr>
      <w:tr w:rsidR="0085257A" w:rsidRPr="00B90E27" w14:paraId="07875891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252C114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C60A56" w14:textId="69BA8A20" w:rsidR="0085257A" w:rsidRPr="008A4E6F" w:rsidRDefault="008A4E6F" w:rsidP="008A4E6F">
            <w:pPr>
              <w:pStyle w:val="InfoBlue"/>
              <w:tabs>
                <w:tab w:val="left" w:pos="3474"/>
              </w:tabs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</w:t>
            </w:r>
            <w:r w:rsidRPr="008A4E6F">
              <w:rPr>
                <w:i w:val="0"/>
                <w:color w:val="auto"/>
              </w:rPr>
              <w:t xml:space="preserve">any </w:t>
            </w:r>
            <w:r>
              <w:rPr>
                <w:i w:val="0"/>
                <w:color w:val="auto"/>
              </w:rPr>
              <w:t>IT enthusiasts find out about hackathons they are interested in only after the event has passed. They lose the chance of winning the competition and the organizers lose a possible revolutionary solution to the proposed problem. Also, without a good estimation of the number of participants, it is hard to organize a good event.</w:t>
            </w:r>
          </w:p>
        </w:tc>
      </w:tr>
      <w:tr w:rsidR="0085257A" w:rsidRPr="00B90E27" w14:paraId="797A3D84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E5D658D" w14:textId="77777777"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0DB8E1" w14:textId="6A9B5B41" w:rsidR="0085257A" w:rsidRPr="008A4E6F" w:rsidRDefault="008A4E6F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to have a platform where companies/organizations announce their competitions and the programmers can find out events they are interested in and announce their participation. This will</w:t>
            </w:r>
            <w:r w:rsidR="00245CD5">
              <w:rPr>
                <w:i w:val="0"/>
                <w:color w:val="auto"/>
              </w:rPr>
              <w:t xml:space="preserve"> help IT enthusiasts to find competitions they are best suited for. The organizers will know how many participants they will have and can prepare a</w:t>
            </w:r>
            <w:r w:rsidR="001527AE">
              <w:rPr>
                <w:i w:val="0"/>
                <w:color w:val="auto"/>
              </w:rPr>
              <w:t>n</w:t>
            </w:r>
            <w:r w:rsidR="00245CD5">
              <w:rPr>
                <w:i w:val="0"/>
                <w:color w:val="auto"/>
              </w:rPr>
              <w:t xml:space="preserve"> enjoyable event for all parties involved.</w:t>
            </w:r>
          </w:p>
        </w:tc>
      </w:tr>
    </w:tbl>
    <w:p w14:paraId="76947E84" w14:textId="7F1156DD" w:rsidR="0085257A" w:rsidRPr="005E71C6" w:rsidRDefault="0085257A" w:rsidP="00F669DB">
      <w:pPr>
        <w:pStyle w:val="Heading2"/>
        <w:rPr>
          <w:rFonts w:ascii="Times New Roman" w:hAnsi="Times New Roman"/>
        </w:rPr>
      </w:pPr>
      <w:bookmarkStart w:id="18" w:name="_Toc425054392"/>
      <w:bookmarkStart w:id="19" w:name="_Toc422186485"/>
      <w:bookmarkStart w:id="20" w:name="_Toc436203380"/>
      <w:bookmarkStart w:id="21" w:name="_Toc452813580"/>
      <w:bookmarkStart w:id="22" w:name="_Toc316556908"/>
      <w:r w:rsidRPr="00B90E27">
        <w:rPr>
          <w:rFonts w:ascii="Times New Roman" w:hAnsi="Times New Roman"/>
        </w:rPr>
        <w:t>Product Position Statement</w:t>
      </w:r>
      <w:bookmarkEnd w:id="18"/>
      <w:bookmarkEnd w:id="19"/>
      <w:bookmarkEnd w:id="20"/>
      <w:bookmarkEnd w:id="21"/>
      <w:bookmarkEnd w:id="22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 w14:paraId="4B8D162E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9C67402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D5D337E" w14:textId="09BE9AB6" w:rsidR="0085257A" w:rsidRPr="005E71C6" w:rsidRDefault="005E71C6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programmers and IT companies</w:t>
            </w:r>
          </w:p>
        </w:tc>
      </w:tr>
      <w:tr w:rsidR="0085257A" w:rsidRPr="00B90E27" w14:paraId="4B9B686D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E98BF65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F379FB" w14:textId="25FD2155" w:rsidR="0085257A" w:rsidRPr="005E71C6" w:rsidRDefault="005E71C6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want to take advantage of hackathons at their full potential</w:t>
            </w:r>
          </w:p>
        </w:tc>
      </w:tr>
      <w:tr w:rsidR="0085257A" w:rsidRPr="00B90E27" w14:paraId="6F3DFDF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401FA10" w14:textId="0CEA8480" w:rsidR="0085257A" w:rsidRPr="00B90E27" w:rsidRDefault="0085257A">
            <w:pPr>
              <w:pStyle w:val="BodyText"/>
              <w:keepNext/>
              <w:ind w:left="72"/>
            </w:pPr>
            <w:r w:rsidRPr="00B90E27">
              <w:t xml:space="preserve">The </w:t>
            </w:r>
            <w:r w:rsidR="005E71C6">
              <w:t>Find a Hackathon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E2F0D4" w14:textId="0EC4824F" w:rsidR="0085257A" w:rsidRPr="0027094A" w:rsidRDefault="0027094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is a web platform</w:t>
            </w:r>
          </w:p>
        </w:tc>
      </w:tr>
      <w:tr w:rsidR="0085257A" w:rsidRPr="00B90E27" w14:paraId="29024D4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84587E3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7AD320" w14:textId="2051D39A" w:rsidR="0085257A" w:rsidRPr="00C46A68" w:rsidRDefault="00C46A68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provides a link between coders and organizing companies.</w:t>
            </w:r>
          </w:p>
        </w:tc>
      </w:tr>
      <w:tr w:rsidR="0085257A" w:rsidRPr="00B90E27" w14:paraId="2D522428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85BE17B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E5FE1B" w14:textId="3FE4002F" w:rsidR="0085257A" w:rsidRPr="005F39C6" w:rsidRDefault="005F39C6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advertising events on social media</w:t>
            </w:r>
          </w:p>
        </w:tc>
      </w:tr>
      <w:tr w:rsidR="0085257A" w:rsidRPr="00B90E27" w14:paraId="62E47190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4341DDE9" w14:textId="77777777"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EB0325" w14:textId="42BBD418" w:rsidR="0085257A" w:rsidRPr="005F39C6" w:rsidRDefault="005F39C6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is focused on a specific type of event and provides a clean, </w:t>
            </w:r>
            <w:r w:rsidR="00F873A1">
              <w:rPr>
                <w:i w:val="0"/>
                <w:color w:val="auto"/>
              </w:rPr>
              <w:t>unc</w:t>
            </w:r>
            <w:r>
              <w:rPr>
                <w:i w:val="0"/>
                <w:color w:val="auto"/>
              </w:rPr>
              <w:t>luttered interface for finding and posting hackathons.</w:t>
            </w:r>
          </w:p>
        </w:tc>
      </w:tr>
    </w:tbl>
    <w:p w14:paraId="2B7022FD" w14:textId="07FB0FE4" w:rsidR="0024355C" w:rsidRDefault="0024355C" w:rsidP="0024355C">
      <w:bookmarkStart w:id="23" w:name="_Toc447960005"/>
      <w:bookmarkStart w:id="24" w:name="_Toc452813581"/>
      <w:bookmarkStart w:id="25" w:name="_Toc316556909"/>
      <w:bookmarkStart w:id="26" w:name="_Toc436203381"/>
    </w:p>
    <w:p w14:paraId="459D5859" w14:textId="12030219" w:rsidR="0024355C" w:rsidRDefault="0024355C" w:rsidP="0024355C"/>
    <w:p w14:paraId="187422F8" w14:textId="77777777" w:rsidR="0024355C" w:rsidRDefault="0024355C" w:rsidP="0024355C"/>
    <w:p w14:paraId="6C04DF9A" w14:textId="77777777" w:rsidR="0024355C" w:rsidRDefault="0024355C" w:rsidP="0024355C"/>
    <w:p w14:paraId="5A40FEF3" w14:textId="034A7E72" w:rsidR="00074B72" w:rsidRPr="0024355C" w:rsidRDefault="0085257A" w:rsidP="00074B72">
      <w:pPr>
        <w:pStyle w:val="Heading1"/>
        <w:rPr>
          <w:rFonts w:ascii="Times New Roman" w:hAnsi="Times New Roman"/>
        </w:rPr>
      </w:pPr>
      <w:r w:rsidRPr="00B90E27">
        <w:rPr>
          <w:rFonts w:ascii="Times New Roman" w:hAnsi="Times New Roman"/>
        </w:rPr>
        <w:t>Stakeholder and User Descriptions</w:t>
      </w:r>
      <w:bookmarkEnd w:id="23"/>
      <w:bookmarkEnd w:id="24"/>
      <w:bookmarkEnd w:id="25"/>
    </w:p>
    <w:p w14:paraId="628557D2" w14:textId="1491FF03" w:rsidR="0085257A" w:rsidRPr="00971D6E" w:rsidRDefault="0085257A" w:rsidP="00F669DB">
      <w:pPr>
        <w:pStyle w:val="Heading2"/>
        <w:rPr>
          <w:rFonts w:ascii="Times New Roman" w:hAnsi="Times New Roman"/>
        </w:rPr>
      </w:pPr>
      <w:bookmarkStart w:id="27" w:name="_Toc452813583"/>
      <w:bookmarkStart w:id="28" w:name="_Toc316556910"/>
      <w:r w:rsidRPr="00B90E27">
        <w:rPr>
          <w:rFonts w:ascii="Times New Roman" w:hAnsi="Times New Roman"/>
        </w:rPr>
        <w:t>Stakeholder Summary</w:t>
      </w:r>
      <w:bookmarkEnd w:id="27"/>
      <w:bookmarkEnd w:id="28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 w14:paraId="24F40C29" w14:textId="77777777">
        <w:tc>
          <w:tcPr>
            <w:tcW w:w="1890" w:type="dxa"/>
            <w:shd w:val="solid" w:color="000000" w:fill="FFFFFF"/>
          </w:tcPr>
          <w:p w14:paraId="3086F599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14:paraId="4488AE0C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4A89D66E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 w14:paraId="224FA92D" w14:textId="77777777">
        <w:tc>
          <w:tcPr>
            <w:tcW w:w="1890" w:type="dxa"/>
          </w:tcPr>
          <w:p w14:paraId="41833E56" w14:textId="0489C3B7" w:rsidR="0085257A" w:rsidRPr="00036B97" w:rsidRDefault="00173907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Business analyst</w:t>
            </w:r>
          </w:p>
        </w:tc>
        <w:tc>
          <w:tcPr>
            <w:tcW w:w="2610" w:type="dxa"/>
          </w:tcPr>
          <w:p w14:paraId="62FB40FB" w14:textId="6CB395C0" w:rsidR="0085257A" w:rsidRPr="00173907" w:rsidRDefault="00173907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Analyzes the market of the Find a Hackathon product</w:t>
            </w:r>
          </w:p>
        </w:tc>
        <w:tc>
          <w:tcPr>
            <w:tcW w:w="3960" w:type="dxa"/>
          </w:tcPr>
          <w:p w14:paraId="794CE53E" w14:textId="77777777" w:rsidR="0085257A" w:rsidRDefault="00173907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Ensures that there will be a market demand for the product’s features</w:t>
            </w:r>
          </w:p>
          <w:p w14:paraId="1C8480D8" w14:textId="117B1A39" w:rsidR="00173907" w:rsidRPr="00173907" w:rsidRDefault="00173907" w:rsidP="00173907">
            <w:pPr>
              <w:pStyle w:val="BodyText"/>
              <w:ind w:left="0"/>
            </w:pPr>
            <w:r>
              <w:t>Prioritizes the features according to the market need</w:t>
            </w:r>
          </w:p>
        </w:tc>
      </w:tr>
      <w:tr w:rsidR="00173907" w:rsidRPr="00B90E27" w14:paraId="3C8A7C40" w14:textId="77777777">
        <w:tc>
          <w:tcPr>
            <w:tcW w:w="1890" w:type="dxa"/>
          </w:tcPr>
          <w:p w14:paraId="4124828B" w14:textId="349B0536" w:rsidR="00173907" w:rsidRDefault="00A469A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Architect</w:t>
            </w:r>
          </w:p>
        </w:tc>
        <w:tc>
          <w:tcPr>
            <w:tcW w:w="2610" w:type="dxa"/>
          </w:tcPr>
          <w:p w14:paraId="30B0DD79" w14:textId="4187379C" w:rsidR="00173907" w:rsidRDefault="00482375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Guides the programmers into the development</w:t>
            </w:r>
          </w:p>
        </w:tc>
        <w:tc>
          <w:tcPr>
            <w:tcW w:w="3960" w:type="dxa"/>
          </w:tcPr>
          <w:p w14:paraId="0E491D91" w14:textId="77777777" w:rsidR="00A469AA" w:rsidRDefault="00A469AA" w:rsidP="00A469AA">
            <w:pPr>
              <w:pStyle w:val="BodyText"/>
              <w:ind w:left="0"/>
            </w:pPr>
            <w:r>
              <w:t>Determines the system architecture and takes important decisions which will affect the development process</w:t>
            </w:r>
          </w:p>
          <w:p w14:paraId="0C2D2FAB" w14:textId="5F419BBD" w:rsidR="00482375" w:rsidRPr="00A469AA" w:rsidRDefault="00482375" w:rsidP="00A469AA">
            <w:pPr>
              <w:pStyle w:val="BodyText"/>
              <w:ind w:left="0"/>
            </w:pPr>
            <w:r>
              <w:t>Ensures the system will be maintainable</w:t>
            </w:r>
          </w:p>
        </w:tc>
      </w:tr>
      <w:tr w:rsidR="00A469AA" w:rsidRPr="00B90E27" w14:paraId="6F844D73" w14:textId="77777777">
        <w:tc>
          <w:tcPr>
            <w:tcW w:w="1890" w:type="dxa"/>
          </w:tcPr>
          <w:p w14:paraId="7FE757DC" w14:textId="4554028E" w:rsidR="00A469AA" w:rsidRDefault="00482375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Developers</w:t>
            </w:r>
          </w:p>
        </w:tc>
        <w:tc>
          <w:tcPr>
            <w:tcW w:w="2610" w:type="dxa"/>
          </w:tcPr>
          <w:p w14:paraId="69227CCB" w14:textId="2BFEF5F0" w:rsidR="00A469AA" w:rsidRDefault="004E75C4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Implement the design</w:t>
            </w:r>
          </w:p>
        </w:tc>
        <w:tc>
          <w:tcPr>
            <w:tcW w:w="3960" w:type="dxa"/>
          </w:tcPr>
          <w:p w14:paraId="7697FB22" w14:textId="77777777" w:rsidR="004E75C4" w:rsidRDefault="004E75C4" w:rsidP="004E75C4">
            <w:pPr>
              <w:pStyle w:val="BodyText"/>
              <w:ind w:left="0"/>
            </w:pPr>
            <w:r>
              <w:t>Follow the architecture in writing the application</w:t>
            </w:r>
          </w:p>
          <w:p w14:paraId="6B1A6AE9" w14:textId="175BCD4E" w:rsidR="004E75C4" w:rsidRPr="004E75C4" w:rsidRDefault="004E75C4" w:rsidP="004E75C4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Write maintainable, clean code</w:t>
            </w:r>
          </w:p>
        </w:tc>
      </w:tr>
      <w:tr w:rsidR="004E75C4" w:rsidRPr="00B90E27" w14:paraId="287396E9" w14:textId="77777777">
        <w:tc>
          <w:tcPr>
            <w:tcW w:w="1890" w:type="dxa"/>
          </w:tcPr>
          <w:p w14:paraId="73D039D6" w14:textId="221BDF75" w:rsidR="004E75C4" w:rsidRDefault="004E75C4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Testers</w:t>
            </w:r>
          </w:p>
        </w:tc>
        <w:tc>
          <w:tcPr>
            <w:tcW w:w="2610" w:type="dxa"/>
          </w:tcPr>
          <w:p w14:paraId="1647B231" w14:textId="2970281B" w:rsidR="004E75C4" w:rsidRDefault="004E75C4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Test the design</w:t>
            </w:r>
          </w:p>
        </w:tc>
        <w:tc>
          <w:tcPr>
            <w:tcW w:w="3960" w:type="dxa"/>
          </w:tcPr>
          <w:p w14:paraId="1C279725" w14:textId="77777777" w:rsidR="004E75C4" w:rsidRDefault="004E75C4" w:rsidP="004E75C4">
            <w:pPr>
              <w:pStyle w:val="BodyText"/>
              <w:ind w:left="0"/>
            </w:pPr>
            <w:r>
              <w:t>Find any bugs in the software</w:t>
            </w:r>
          </w:p>
          <w:p w14:paraId="578BC78F" w14:textId="1330447C" w:rsidR="004E75C4" w:rsidRDefault="004E75C4" w:rsidP="004E75C4">
            <w:pPr>
              <w:pStyle w:val="BodyText"/>
              <w:ind w:left="0"/>
            </w:pPr>
            <w:r>
              <w:t>Ensure the product suffices the requirements</w:t>
            </w:r>
          </w:p>
        </w:tc>
      </w:tr>
      <w:tr w:rsidR="00575E91" w:rsidRPr="00B90E27" w14:paraId="234396FE" w14:textId="77777777">
        <w:tc>
          <w:tcPr>
            <w:tcW w:w="1890" w:type="dxa"/>
          </w:tcPr>
          <w:p w14:paraId="7228A90E" w14:textId="7715CAFE" w:rsidR="00575E91" w:rsidRDefault="00575E91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Project manager</w:t>
            </w:r>
          </w:p>
        </w:tc>
        <w:tc>
          <w:tcPr>
            <w:tcW w:w="2610" w:type="dxa"/>
          </w:tcPr>
          <w:p w14:paraId="1CEA7A2B" w14:textId="164D5643" w:rsidR="00575E91" w:rsidRDefault="00575E91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Leads the whole product development</w:t>
            </w:r>
          </w:p>
        </w:tc>
        <w:tc>
          <w:tcPr>
            <w:tcW w:w="3960" w:type="dxa"/>
          </w:tcPr>
          <w:p w14:paraId="60817C9B" w14:textId="77777777" w:rsidR="00575E91" w:rsidRDefault="00575E91" w:rsidP="004E75C4">
            <w:pPr>
              <w:pStyle w:val="BodyText"/>
              <w:ind w:left="0"/>
            </w:pPr>
            <w:r>
              <w:t>Allocates resources</w:t>
            </w:r>
          </w:p>
          <w:p w14:paraId="6A5D95AA" w14:textId="2A2D5F97" w:rsidR="00575E91" w:rsidRDefault="00575E91" w:rsidP="004E75C4">
            <w:pPr>
              <w:pStyle w:val="BodyText"/>
              <w:ind w:left="0"/>
            </w:pPr>
            <w:r>
              <w:t>Determines priorities</w:t>
            </w:r>
          </w:p>
        </w:tc>
      </w:tr>
    </w:tbl>
    <w:p w14:paraId="2BE007FD" w14:textId="04BC9CA4" w:rsidR="0085257A" w:rsidRPr="00074B72" w:rsidRDefault="0085257A" w:rsidP="00F669DB">
      <w:pPr>
        <w:pStyle w:val="Heading2"/>
        <w:rPr>
          <w:rFonts w:ascii="Times New Roman" w:hAnsi="Times New Roman"/>
        </w:rPr>
      </w:pPr>
      <w:bookmarkStart w:id="29" w:name="_Toc452813584"/>
      <w:bookmarkStart w:id="30" w:name="_Toc316556911"/>
      <w:r w:rsidRPr="00B90E27">
        <w:rPr>
          <w:rFonts w:ascii="Times New Roman" w:hAnsi="Times New Roman"/>
        </w:rPr>
        <w:t>User Summary</w:t>
      </w:r>
      <w:bookmarkEnd w:id="29"/>
      <w:bookmarkEnd w:id="30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85257A" w:rsidRPr="00B90E27" w14:paraId="587C3A6B" w14:textId="77777777">
        <w:trPr>
          <w:trHeight w:val="418"/>
        </w:trPr>
        <w:tc>
          <w:tcPr>
            <w:tcW w:w="998" w:type="dxa"/>
            <w:shd w:val="solid" w:color="000000" w:fill="FFFFFF"/>
          </w:tcPr>
          <w:p w14:paraId="4C9F442F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14:paraId="15079FA9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6084CF0A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620798C2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14:paraId="3FD2A858" w14:textId="77777777">
        <w:trPr>
          <w:trHeight w:val="976"/>
        </w:trPr>
        <w:tc>
          <w:tcPr>
            <w:tcW w:w="998" w:type="dxa"/>
          </w:tcPr>
          <w:p w14:paraId="30DA02F3" w14:textId="45978BC8" w:rsidR="0085257A" w:rsidRPr="00BF0181" w:rsidRDefault="00BF0181" w:rsidP="00F669DB">
            <w:pPr>
              <w:pStyle w:val="InfoBlue"/>
              <w:rPr>
                <w:i w:val="0"/>
                <w:color w:val="auto"/>
              </w:rPr>
            </w:pPr>
            <w:r w:rsidRPr="00BF0181">
              <w:rPr>
                <w:i w:val="0"/>
                <w:color w:val="auto"/>
              </w:rPr>
              <w:t>I</w:t>
            </w:r>
            <w:r>
              <w:rPr>
                <w:i w:val="0"/>
                <w:color w:val="auto"/>
              </w:rPr>
              <w:t>T company</w:t>
            </w:r>
            <w:r w:rsidR="00302AEB">
              <w:rPr>
                <w:i w:val="0"/>
                <w:color w:val="auto"/>
              </w:rPr>
              <w:t xml:space="preserve"> (employee)</w:t>
            </w:r>
          </w:p>
        </w:tc>
        <w:tc>
          <w:tcPr>
            <w:tcW w:w="1882" w:type="dxa"/>
          </w:tcPr>
          <w:p w14:paraId="36AFE338" w14:textId="391074E4" w:rsidR="0085257A" w:rsidRPr="00F64744" w:rsidRDefault="00302AEB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Organizer of hackathon events</w:t>
            </w:r>
          </w:p>
        </w:tc>
        <w:tc>
          <w:tcPr>
            <w:tcW w:w="3240" w:type="dxa"/>
          </w:tcPr>
          <w:p w14:paraId="6547039A" w14:textId="468B4697" w:rsidR="0085257A" w:rsidRDefault="00302AEB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Creates events on the platform</w:t>
            </w:r>
          </w:p>
          <w:p w14:paraId="0BE46B5F" w14:textId="15550613" w:rsidR="00302AEB" w:rsidRPr="00302AEB" w:rsidRDefault="00302AEB" w:rsidP="00302AEB">
            <w:pPr>
              <w:pStyle w:val="BodyText"/>
              <w:ind w:left="0"/>
            </w:pPr>
            <w:r>
              <w:t xml:space="preserve">Ensures that advertised hackathons </w:t>
            </w:r>
            <w:r w:rsidR="00AD5377">
              <w:t>take</w:t>
            </w:r>
            <w:r>
              <w:t xml:space="preserve"> place</w:t>
            </w:r>
          </w:p>
        </w:tc>
        <w:tc>
          <w:tcPr>
            <w:tcW w:w="2628" w:type="dxa"/>
          </w:tcPr>
          <w:p w14:paraId="54F7C1CD" w14:textId="6789F04A" w:rsidR="0085257A" w:rsidRPr="008C06F4" w:rsidRDefault="008C06F4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itself</w:t>
            </w:r>
          </w:p>
        </w:tc>
      </w:tr>
      <w:tr w:rsidR="00780C49" w:rsidRPr="00B90E27" w14:paraId="7CB94C87" w14:textId="77777777">
        <w:trPr>
          <w:trHeight w:val="976"/>
        </w:trPr>
        <w:tc>
          <w:tcPr>
            <w:tcW w:w="998" w:type="dxa"/>
          </w:tcPr>
          <w:p w14:paraId="4CF6657F" w14:textId="7DAF3001" w:rsidR="00780C49" w:rsidRPr="00BF0181" w:rsidRDefault="00780C49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Programmer</w:t>
            </w:r>
          </w:p>
        </w:tc>
        <w:tc>
          <w:tcPr>
            <w:tcW w:w="1882" w:type="dxa"/>
          </w:tcPr>
          <w:p w14:paraId="23A099A5" w14:textId="07B8FA48" w:rsidR="00780C49" w:rsidRDefault="00780C49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Person which wants to participate in hackathons</w:t>
            </w:r>
          </w:p>
        </w:tc>
        <w:tc>
          <w:tcPr>
            <w:tcW w:w="3240" w:type="dxa"/>
          </w:tcPr>
          <w:p w14:paraId="0F18A0BF" w14:textId="4321CA8A" w:rsidR="00780C49" w:rsidRDefault="00F560C6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Searches for suitable events on the </w:t>
            </w:r>
            <w:r w:rsidR="009618E2">
              <w:rPr>
                <w:i w:val="0"/>
                <w:color w:val="auto"/>
              </w:rPr>
              <w:t>platform</w:t>
            </w:r>
          </w:p>
          <w:p w14:paraId="633326FB" w14:textId="151A876A" w:rsidR="00F560C6" w:rsidRPr="00F560C6" w:rsidRDefault="00F560C6" w:rsidP="00F560C6">
            <w:pPr>
              <w:pStyle w:val="BodyText"/>
              <w:ind w:left="0"/>
            </w:pPr>
            <w:r>
              <w:t>Joins events in which he/she’ll be a participant in</w:t>
            </w:r>
          </w:p>
        </w:tc>
        <w:tc>
          <w:tcPr>
            <w:tcW w:w="2628" w:type="dxa"/>
          </w:tcPr>
          <w:p w14:paraId="3C6B556F" w14:textId="6087D9C4" w:rsidR="00780C49" w:rsidRDefault="00F560C6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itself</w:t>
            </w:r>
          </w:p>
        </w:tc>
      </w:tr>
    </w:tbl>
    <w:p w14:paraId="0F910DC4" w14:textId="77777777" w:rsidR="0085257A" w:rsidRPr="00B90E27" w:rsidRDefault="0085257A">
      <w:pPr>
        <w:pStyle w:val="BodyText"/>
      </w:pPr>
    </w:p>
    <w:p w14:paraId="4AC9CADB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1" w:name="_Toc425054386"/>
      <w:bookmarkStart w:id="32" w:name="_Toc342757864"/>
      <w:bookmarkStart w:id="33" w:name="_Toc346297773"/>
      <w:bookmarkStart w:id="34" w:name="_Toc422186479"/>
      <w:bookmarkStart w:id="35" w:name="_Toc436203384"/>
      <w:bookmarkStart w:id="36" w:name="_Toc452813585"/>
      <w:bookmarkStart w:id="37" w:name="_Toc316556912"/>
      <w:r w:rsidRPr="00B90E27">
        <w:rPr>
          <w:rFonts w:ascii="Times New Roman" w:hAnsi="Times New Roman"/>
        </w:rPr>
        <w:t>User Environment</w:t>
      </w:r>
      <w:bookmarkEnd w:id="31"/>
      <w:bookmarkEnd w:id="32"/>
      <w:bookmarkEnd w:id="33"/>
      <w:bookmarkEnd w:id="34"/>
      <w:bookmarkEnd w:id="35"/>
      <w:bookmarkEnd w:id="36"/>
      <w:bookmarkEnd w:id="37"/>
    </w:p>
    <w:bookmarkEnd w:id="26"/>
    <w:p w14:paraId="4DA06D1F" w14:textId="2E4E42CA" w:rsidR="0085257A" w:rsidRDefault="00FD77B0" w:rsidP="00F669DB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 xml:space="preserve">The users will access the platform online from </w:t>
      </w:r>
      <w:r w:rsidR="00587EC0">
        <w:rPr>
          <w:i w:val="0"/>
          <w:color w:val="auto"/>
        </w:rPr>
        <w:t>web</w:t>
      </w:r>
      <w:r>
        <w:rPr>
          <w:i w:val="0"/>
          <w:color w:val="auto"/>
        </w:rPr>
        <w:t xml:space="preserve"> browsers. Only one employee of the company needs to create events for the whole company</w:t>
      </w:r>
      <w:r w:rsidR="00C95C41">
        <w:rPr>
          <w:i w:val="0"/>
          <w:color w:val="auto"/>
        </w:rPr>
        <w:t>.</w:t>
      </w:r>
      <w:r w:rsidR="00DA72E7">
        <w:rPr>
          <w:i w:val="0"/>
          <w:color w:val="auto"/>
        </w:rPr>
        <w:t xml:space="preserve"> On the platform, all the hackathons will be </w:t>
      </w:r>
      <w:r w:rsidR="001D76B9">
        <w:rPr>
          <w:i w:val="0"/>
          <w:color w:val="auto"/>
        </w:rPr>
        <w:t>centralized,</w:t>
      </w:r>
      <w:r w:rsidR="00DA72E7">
        <w:rPr>
          <w:i w:val="0"/>
          <w:color w:val="auto"/>
        </w:rPr>
        <w:t xml:space="preserve"> and programmers can find events they want to attend.</w:t>
      </w:r>
      <w:r w:rsidR="00344AB9">
        <w:rPr>
          <w:i w:val="0"/>
          <w:color w:val="auto"/>
        </w:rPr>
        <w:t xml:space="preserve"> The programmers will find on the website hackathons and will join them.</w:t>
      </w:r>
      <w:bookmarkStart w:id="38" w:name="_GoBack"/>
      <w:bookmarkEnd w:id="38"/>
    </w:p>
    <w:p w14:paraId="7170DE82" w14:textId="1E175706" w:rsidR="00D51632" w:rsidRPr="00D51632" w:rsidRDefault="00D51632" w:rsidP="00D51632">
      <w:pPr>
        <w:pStyle w:val="BodyText"/>
        <w:ind w:left="0"/>
      </w:pPr>
      <w:r>
        <w:t>Today, for announcing hackathons, social media, and posters are used. The programmers may or may not find out about the event</w:t>
      </w:r>
      <w:r w:rsidR="00BA3ADE">
        <w:t>.</w:t>
      </w:r>
    </w:p>
    <w:sectPr w:rsidR="00D51632" w:rsidRPr="00D51632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657E5" w14:textId="77777777" w:rsidR="00F1591C" w:rsidRDefault="00F1591C">
      <w:pPr>
        <w:spacing w:line="240" w:lineRule="auto"/>
      </w:pPr>
      <w:r>
        <w:separator/>
      </w:r>
    </w:p>
  </w:endnote>
  <w:endnote w:type="continuationSeparator" w:id="0">
    <w:p w14:paraId="001636FB" w14:textId="77777777" w:rsidR="00F1591C" w:rsidRDefault="00F159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1572DD6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580676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FCAACB" w14:textId="2C1E3BF0" w:rsidR="00AD439A" w:rsidRDefault="00AD439A" w:rsidP="00AD439A">
          <w:pPr>
            <w:jc w:val="center"/>
          </w:pPr>
          <w:r>
            <w:sym w:font="Symbol" w:char="F0D3"/>
          </w:r>
          <w:proofErr w:type="spellStart"/>
          <w:r w:rsidR="005E71C6">
            <w:t>Vasile</w:t>
          </w:r>
          <w:proofErr w:type="spellEnd"/>
          <w:r w:rsidR="005E71C6">
            <w:t xml:space="preserve"> Lup</w:t>
          </w:r>
          <w:r>
            <w:t xml:space="preserve">, </w:t>
          </w:r>
          <w:r w:rsidR="00EA2235">
            <w:rPr>
              <w:noProof/>
            </w:rPr>
            <w:fldChar w:fldCharType="begin"/>
          </w:r>
          <w:r w:rsidR="00EA2235">
            <w:rPr>
              <w:noProof/>
            </w:rPr>
            <w:instrText xml:space="preserve"> DATE \@ "yyyy" </w:instrText>
          </w:r>
          <w:r w:rsidR="00EA2235">
            <w:rPr>
              <w:noProof/>
            </w:rPr>
            <w:fldChar w:fldCharType="separate"/>
          </w:r>
          <w:r w:rsidR="002F097E">
            <w:rPr>
              <w:noProof/>
            </w:rPr>
            <w:t>2019</w:t>
          </w:r>
          <w:r w:rsidR="00EA2235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3103FE" w14:textId="77777777"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472CC8">
            <w:rPr>
              <w:rStyle w:val="PageNumber"/>
              <w:noProof/>
            </w:rPr>
            <w:t>2</w:t>
          </w:r>
          <w:r w:rsidR="00A61AF1">
            <w:rPr>
              <w:rStyle w:val="PageNumber"/>
            </w:rPr>
            <w:fldChar w:fldCharType="end"/>
          </w:r>
        </w:p>
      </w:tc>
    </w:tr>
  </w:tbl>
  <w:p w14:paraId="72A364E5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7F417" w14:textId="77777777" w:rsidR="00F1591C" w:rsidRDefault="00F1591C">
      <w:pPr>
        <w:spacing w:line="240" w:lineRule="auto"/>
      </w:pPr>
      <w:r>
        <w:separator/>
      </w:r>
    </w:p>
  </w:footnote>
  <w:footnote w:type="continuationSeparator" w:id="0">
    <w:p w14:paraId="1AF16E40" w14:textId="77777777" w:rsidR="00F1591C" w:rsidRDefault="00F159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65294" w14:textId="77777777" w:rsidR="00AD439A" w:rsidRDefault="00AD439A">
    <w:pPr>
      <w:rPr>
        <w:sz w:val="24"/>
      </w:rPr>
    </w:pPr>
  </w:p>
  <w:p w14:paraId="784A9C67" w14:textId="77777777" w:rsidR="00AD439A" w:rsidRDefault="00AD439A">
    <w:pPr>
      <w:pBdr>
        <w:top w:val="single" w:sz="6" w:space="1" w:color="auto"/>
      </w:pBdr>
      <w:rPr>
        <w:sz w:val="24"/>
      </w:rPr>
    </w:pPr>
  </w:p>
  <w:p w14:paraId="615F14CD" w14:textId="51D29855" w:rsidR="00AD439A" w:rsidRDefault="00580E9D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Vasile</w:t>
    </w:r>
    <w:proofErr w:type="spellEnd"/>
    <w:r>
      <w:rPr>
        <w:rFonts w:ascii="Arial" w:hAnsi="Arial"/>
        <w:b/>
        <w:sz w:val="36"/>
      </w:rPr>
      <w:t xml:space="preserve"> Lup</w:t>
    </w:r>
  </w:p>
  <w:p w14:paraId="17ADE034" w14:textId="16E8584E" w:rsidR="00AD439A" w:rsidRDefault="00580E9D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14:paraId="047EFBAB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16897B42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473587" w14:paraId="41C89CB8" w14:textId="77777777" w:rsidTr="00473587">
      <w:tc>
        <w:tcPr>
          <w:tcW w:w="9464" w:type="dxa"/>
        </w:tcPr>
        <w:p w14:paraId="436982B8" w14:textId="782D5281" w:rsidR="00473587" w:rsidRDefault="00B75521">
          <w:r>
            <w:t>Find a Hack</w:t>
          </w:r>
          <w:r w:rsidR="007F7FC1">
            <w:t>athon</w:t>
          </w:r>
        </w:p>
      </w:tc>
    </w:tr>
    <w:tr w:rsidR="00473587" w14:paraId="1C6A9BD2" w14:textId="77777777" w:rsidTr="00473587">
      <w:tc>
        <w:tcPr>
          <w:tcW w:w="9464" w:type="dxa"/>
        </w:tcPr>
        <w:p w14:paraId="48310A72" w14:textId="77777777" w:rsidR="00473587" w:rsidRDefault="00311F7B">
          <w:fldSimple w:instr=" TITLE  \* MERGEFORMAT ">
            <w:r w:rsidR="00473587">
              <w:t>Vision</w:t>
            </w:r>
          </w:fldSimple>
        </w:p>
      </w:tc>
    </w:tr>
  </w:tbl>
  <w:p w14:paraId="40E88A0D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204D4A"/>
    <w:multiLevelType w:val="hybridMultilevel"/>
    <w:tmpl w:val="8632B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6"/>
  </w:num>
  <w:num w:numId="13">
    <w:abstractNumId w:val="14"/>
  </w:num>
  <w:num w:numId="14">
    <w:abstractNumId w:val="26"/>
  </w:num>
  <w:num w:numId="15">
    <w:abstractNumId w:val="13"/>
  </w:num>
  <w:num w:numId="16">
    <w:abstractNumId w:val="6"/>
  </w:num>
  <w:num w:numId="17">
    <w:abstractNumId w:val="25"/>
  </w:num>
  <w:num w:numId="18">
    <w:abstractNumId w:val="19"/>
  </w:num>
  <w:num w:numId="19">
    <w:abstractNumId w:val="7"/>
  </w:num>
  <w:num w:numId="20">
    <w:abstractNumId w:val="18"/>
  </w:num>
  <w:num w:numId="21">
    <w:abstractNumId w:val="12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29"/>
  </w:num>
  <w:num w:numId="29">
    <w:abstractNumId w:val="17"/>
  </w:num>
  <w:num w:numId="30">
    <w:abstractNumId w:val="4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141F6"/>
    <w:rsid w:val="00036B97"/>
    <w:rsid w:val="00074B72"/>
    <w:rsid w:val="00077C3A"/>
    <w:rsid w:val="000910A0"/>
    <w:rsid w:val="000D12E4"/>
    <w:rsid w:val="00101F3B"/>
    <w:rsid w:val="0013241E"/>
    <w:rsid w:val="001527AE"/>
    <w:rsid w:val="00173907"/>
    <w:rsid w:val="001A7854"/>
    <w:rsid w:val="001C7458"/>
    <w:rsid w:val="001D42BB"/>
    <w:rsid w:val="001D76B9"/>
    <w:rsid w:val="0024355C"/>
    <w:rsid w:val="00245CD5"/>
    <w:rsid w:val="0027094A"/>
    <w:rsid w:val="002B4BD7"/>
    <w:rsid w:val="002F097E"/>
    <w:rsid w:val="00302AEB"/>
    <w:rsid w:val="00311F7B"/>
    <w:rsid w:val="00344AB9"/>
    <w:rsid w:val="00352A95"/>
    <w:rsid w:val="00472CC8"/>
    <w:rsid w:val="00473587"/>
    <w:rsid w:val="00482375"/>
    <w:rsid w:val="004E0800"/>
    <w:rsid w:val="004E75C4"/>
    <w:rsid w:val="00575E91"/>
    <w:rsid w:val="00580E9D"/>
    <w:rsid w:val="00587EC0"/>
    <w:rsid w:val="005A3207"/>
    <w:rsid w:val="005E71C6"/>
    <w:rsid w:val="005F39C6"/>
    <w:rsid w:val="005F6225"/>
    <w:rsid w:val="00600853"/>
    <w:rsid w:val="0060619D"/>
    <w:rsid w:val="006C5FBF"/>
    <w:rsid w:val="0072045D"/>
    <w:rsid w:val="0073239A"/>
    <w:rsid w:val="00780C49"/>
    <w:rsid w:val="007D31DA"/>
    <w:rsid w:val="007F7FC1"/>
    <w:rsid w:val="0085257A"/>
    <w:rsid w:val="008658B2"/>
    <w:rsid w:val="008A4E6F"/>
    <w:rsid w:val="008B50FB"/>
    <w:rsid w:val="008C06F4"/>
    <w:rsid w:val="008D1AE0"/>
    <w:rsid w:val="00904FE1"/>
    <w:rsid w:val="00913480"/>
    <w:rsid w:val="00925F3F"/>
    <w:rsid w:val="009618E2"/>
    <w:rsid w:val="00971D6E"/>
    <w:rsid w:val="009B26C1"/>
    <w:rsid w:val="009B5BF2"/>
    <w:rsid w:val="009E3307"/>
    <w:rsid w:val="00A326EC"/>
    <w:rsid w:val="00A469AA"/>
    <w:rsid w:val="00A61AF1"/>
    <w:rsid w:val="00A61FD4"/>
    <w:rsid w:val="00A874C7"/>
    <w:rsid w:val="00AB15B2"/>
    <w:rsid w:val="00AD439A"/>
    <w:rsid w:val="00AD5377"/>
    <w:rsid w:val="00B56935"/>
    <w:rsid w:val="00B75521"/>
    <w:rsid w:val="00B90E27"/>
    <w:rsid w:val="00B944EA"/>
    <w:rsid w:val="00BA3ADE"/>
    <w:rsid w:val="00BE1B76"/>
    <w:rsid w:val="00BF0181"/>
    <w:rsid w:val="00C24CF0"/>
    <w:rsid w:val="00C35D85"/>
    <w:rsid w:val="00C46240"/>
    <w:rsid w:val="00C46A68"/>
    <w:rsid w:val="00C608F3"/>
    <w:rsid w:val="00C95C41"/>
    <w:rsid w:val="00CA6F92"/>
    <w:rsid w:val="00D51632"/>
    <w:rsid w:val="00D64F80"/>
    <w:rsid w:val="00DA72E7"/>
    <w:rsid w:val="00DE5A47"/>
    <w:rsid w:val="00DF1DF0"/>
    <w:rsid w:val="00E1507E"/>
    <w:rsid w:val="00E41E57"/>
    <w:rsid w:val="00E55EE3"/>
    <w:rsid w:val="00EA2235"/>
    <w:rsid w:val="00ED7BCC"/>
    <w:rsid w:val="00F1591C"/>
    <w:rsid w:val="00F36150"/>
    <w:rsid w:val="00F560C6"/>
    <w:rsid w:val="00F64744"/>
    <w:rsid w:val="00F669DB"/>
    <w:rsid w:val="00F7238C"/>
    <w:rsid w:val="00F862BD"/>
    <w:rsid w:val="00F873A1"/>
    <w:rsid w:val="00FD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5D0A9F1"/>
  <w15:docId w15:val="{14CCCF1A-4A39-41D0-AE31-F55BB512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A8BAB3C-C5A6-4AE1-B0FE-82E0C02AD2F9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323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Vasi Lup</cp:lastModifiedBy>
  <cp:revision>97</cp:revision>
  <cp:lastPrinted>2001-03-15T12:26:00Z</cp:lastPrinted>
  <dcterms:created xsi:type="dcterms:W3CDTF">2019-03-03T14:10:00Z</dcterms:created>
  <dcterms:modified xsi:type="dcterms:W3CDTF">2019-03-17T14:49:00Z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2019-03-03T14:10:38Z</vt:filetime>
  </property>
</Properties>
</file>