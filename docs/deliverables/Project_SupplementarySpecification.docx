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EF2E" w14:textId="278E6F53" w:rsidR="00E421C6" w:rsidRPr="00400EB4" w:rsidRDefault="000F2C48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Find a Hackathon</w:t>
      </w:r>
    </w:p>
    <w:p w14:paraId="19888770" w14:textId="77777777"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 w:rsidRPr="00A843A6"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25C0915B" w14:textId="77777777" w:rsidR="00E421C6" w:rsidRPr="00400EB4" w:rsidRDefault="00E421C6" w:rsidP="00B013AA">
      <w:pPr>
        <w:pStyle w:val="InfoBlue"/>
      </w:pPr>
    </w:p>
    <w:p w14:paraId="67951657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86EFFB" w14:textId="77777777"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65CAC931" w14:textId="77777777" w:rsidR="00B013AA" w:rsidRDefault="00B013AA" w:rsidP="00B013AA">
      <w:pPr>
        <w:pStyle w:val="InfoBlue"/>
      </w:pPr>
    </w:p>
    <w:p w14:paraId="5896F82B" w14:textId="7BC593FA" w:rsidR="00E421C6" w:rsidRPr="00B013AA" w:rsidRDefault="00AD64E8" w:rsidP="00B013AA">
      <w:pPr>
        <w:pStyle w:val="InfoBlue"/>
      </w:pPr>
      <w:r w:rsidRPr="00B013AA">
        <w:t>Th</w:t>
      </w:r>
      <w:r w:rsidR="00B013AA" w:rsidRPr="00B013AA">
        <w:t>is</w:t>
      </w:r>
      <w:r w:rsidRPr="00B013AA">
        <w:t xml:space="preserve"> </w:t>
      </w:r>
      <w:r w:rsidR="00B013AA" w:rsidRPr="00B013AA">
        <w:t xml:space="preserve">document </w:t>
      </w:r>
      <w:r w:rsidRPr="00B013AA">
        <w:t xml:space="preserve">captures </w:t>
      </w:r>
      <w:r w:rsidR="00B013AA" w:rsidRPr="00B013AA">
        <w:t>additional</w:t>
      </w:r>
      <w:r w:rsidRPr="00B013AA">
        <w:t xml:space="preserve"> system requirements</w:t>
      </w:r>
      <w:r w:rsidR="00B013AA" w:rsidRPr="00B013AA">
        <w:t>,</w:t>
      </w:r>
      <w:r w:rsidRPr="00B013AA">
        <w:t xml:space="preserve"> </w:t>
      </w:r>
      <w:r w:rsidR="00B013AA" w:rsidRPr="00B013AA">
        <w:t xml:space="preserve">present </w:t>
      </w:r>
      <w:r w:rsidRPr="00B013AA">
        <w:t>in the use cases of the use-case model</w:t>
      </w:r>
      <w:r w:rsidR="00B013AA" w:rsidRPr="00B013AA">
        <w:t>, including quality attributes and design constraints.</w:t>
      </w:r>
    </w:p>
    <w:p w14:paraId="0273E4D8" w14:textId="36CFC658" w:rsidR="0040432F" w:rsidRPr="00FA3CDD" w:rsidRDefault="00697B53" w:rsidP="0040432F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14:paraId="42CD0D92" w14:textId="5BF8F123"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14:paraId="7847BD61" w14:textId="735677CB" w:rsidR="00FA3CDD" w:rsidRPr="00FA3CDD" w:rsidRDefault="00FA3CDD" w:rsidP="00FA3CDD">
      <w:pPr>
        <w:ind w:left="720"/>
      </w:pPr>
      <w:r>
        <w:t xml:space="preserve">The platform should </w:t>
      </w:r>
      <w:r w:rsidR="002139A9">
        <w:t>be available</w:t>
      </w:r>
      <w:r>
        <w:t xml:space="preserve"> of 98%</w:t>
      </w:r>
      <w:r w:rsidR="002139A9">
        <w:t xml:space="preserve"> of the time</w:t>
      </w:r>
      <w:r>
        <w:t>.</w:t>
      </w:r>
    </w:p>
    <w:p w14:paraId="4F8E82CA" w14:textId="72D87D6A" w:rsidR="0040432F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14:paraId="7650311C" w14:textId="576AC26D" w:rsidR="00FA3CDD" w:rsidRPr="00FA3CDD" w:rsidRDefault="00FA3CDD" w:rsidP="00FA3CDD">
      <w:pPr>
        <w:ind w:left="720"/>
      </w:pPr>
      <w:r>
        <w:t>The response time of any action on the website should be not over 4 seconds, considering a stable internet connection of at least 24 Mbps.</w:t>
      </w:r>
    </w:p>
    <w:p w14:paraId="293C56AD" w14:textId="4C10FAF4"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14:paraId="42783BBB" w14:textId="4CC44F5E" w:rsidR="00FA3CDD" w:rsidRPr="00FA3CDD" w:rsidRDefault="00FA3CDD" w:rsidP="00FA3CDD">
      <w:pPr>
        <w:ind w:left="720"/>
      </w:pPr>
      <w:r>
        <w:t>No action can be performed on the platform unless a valid login has been done.</w:t>
      </w:r>
      <w:r w:rsidR="00116EBB">
        <w:t xml:space="preserve"> A coder can not add a hackathon in </w:t>
      </w:r>
      <w:r w:rsidR="003A7440">
        <w:t>the name of an organization</w:t>
      </w:r>
      <w:r w:rsidR="00B17A52">
        <w:t>, and organizations can’t add coders to their events.</w:t>
      </w:r>
    </w:p>
    <w:p w14:paraId="0AD5F5C8" w14:textId="4AFCD9B6"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14:paraId="6138F0C2" w14:textId="409553DB" w:rsidR="001D0841" w:rsidRPr="001D0841" w:rsidRDefault="001D0841" w:rsidP="001D0841">
      <w:pPr>
        <w:ind w:left="720"/>
      </w:pPr>
      <w:r>
        <w:t>Unit, integration and end to end tests will be provided throughout the development process.</w:t>
      </w:r>
    </w:p>
    <w:p w14:paraId="4D429F58" w14:textId="77777777"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14:paraId="0FE7DAD3" w14:textId="2767F046" w:rsidR="0040432F" w:rsidRPr="00400EB4" w:rsidRDefault="001D0841" w:rsidP="001D0841">
      <w:pPr>
        <w:ind w:left="720"/>
      </w:pPr>
      <w:r>
        <w:t xml:space="preserve">The system should be accessed via a browser, application which is installed by default on any OS. The interface is simple, intuitive and compact. </w:t>
      </w:r>
    </w:p>
    <w:p w14:paraId="4CC27AB0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14:paraId="5BE987F4" w14:textId="5D593512" w:rsidR="00E421C6" w:rsidRPr="00400EB4" w:rsidRDefault="00781F52" w:rsidP="00B013AA">
      <w:pPr>
        <w:pStyle w:val="InfoBlue"/>
      </w:pPr>
      <w:r>
        <w:t>The system must be a web application, developed using Spring Boot. The data is stored in a database and the access is done with ORM/JPA. The backed is developed in Java 8.</w:t>
      </w:r>
      <w:r w:rsidR="00D42959">
        <w:t xml:space="preserve"> </w:t>
      </w:r>
      <w:r w:rsidR="00EE1C57">
        <w:t>Interface</w:t>
      </w:r>
      <w:r w:rsidR="00457F69">
        <w:t xml:space="preserve"> m</w:t>
      </w:r>
      <w:r w:rsidR="00134751">
        <w:t>et</w:t>
      </w:r>
      <w:r w:rsidR="00457F69">
        <w:t>hods</w:t>
      </w:r>
      <w:r w:rsidR="00EE1C57">
        <w:t xml:space="preserve"> for creating</w:t>
      </w:r>
      <w:r w:rsidR="00134751">
        <w:t xml:space="preserve"> and </w:t>
      </w:r>
      <w:r w:rsidR="00EE1C57">
        <w:t>deleting accounts do not need to be provided.</w:t>
      </w:r>
      <w:r w:rsidR="00A777E3">
        <w:t xml:space="preserve"> No action </w:t>
      </w:r>
      <w:r w:rsidR="00AB1C22">
        <w:t xml:space="preserve">on the web app </w:t>
      </w:r>
      <w:bookmarkStart w:id="7" w:name="_GoBack"/>
      <w:bookmarkEnd w:id="7"/>
      <w:r w:rsidR="00A777E3">
        <w:t>can be done without an initial login.</w:t>
      </w:r>
    </w:p>
    <w:p w14:paraId="29118990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CAB92" w14:textId="77777777" w:rsidR="0028126B" w:rsidRDefault="0028126B">
      <w:pPr>
        <w:spacing w:line="240" w:lineRule="auto"/>
      </w:pPr>
      <w:r>
        <w:separator/>
      </w:r>
    </w:p>
  </w:endnote>
  <w:endnote w:type="continuationSeparator" w:id="0">
    <w:p w14:paraId="7FDF2EB4" w14:textId="77777777" w:rsidR="0028126B" w:rsidRDefault="00281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7F4B3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333358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751D04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01F27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BE7393" w14:textId="093EF6AC" w:rsidR="00E421C6" w:rsidRDefault="00AD64E8">
          <w:pPr>
            <w:jc w:val="center"/>
          </w:pPr>
          <w:r>
            <w:sym w:font="Symbol" w:char="F0D3"/>
          </w:r>
          <w:proofErr w:type="spellStart"/>
          <w:r w:rsidR="000F2C48">
            <w:t>Vasile</w:t>
          </w:r>
          <w:proofErr w:type="spellEnd"/>
          <w:r w:rsidR="000F2C48">
            <w:t xml:space="preserve"> Lup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A843A6"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64B3C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C19C6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14:paraId="08B01EB8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B6E17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7378A" w14:textId="77777777" w:rsidR="0028126B" w:rsidRDefault="0028126B">
      <w:pPr>
        <w:spacing w:line="240" w:lineRule="auto"/>
      </w:pPr>
      <w:r>
        <w:separator/>
      </w:r>
    </w:p>
  </w:footnote>
  <w:footnote w:type="continuationSeparator" w:id="0">
    <w:p w14:paraId="5ADDA086" w14:textId="77777777" w:rsidR="0028126B" w:rsidRDefault="00281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68EE" w14:textId="77777777" w:rsidR="00E421C6" w:rsidRDefault="00E421C6">
    <w:pPr>
      <w:rPr>
        <w:sz w:val="24"/>
      </w:rPr>
    </w:pPr>
  </w:p>
  <w:p w14:paraId="0CDB6029" w14:textId="77777777" w:rsidR="00E421C6" w:rsidRDefault="00E421C6">
    <w:pPr>
      <w:pBdr>
        <w:top w:val="single" w:sz="6" w:space="1" w:color="auto"/>
      </w:pBdr>
      <w:rPr>
        <w:sz w:val="24"/>
      </w:rPr>
    </w:pPr>
  </w:p>
  <w:p w14:paraId="5704B55F" w14:textId="4DFFBFA5" w:rsidR="00E421C6" w:rsidRDefault="000F2C48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6AAEEB5B" w14:textId="04A6EC8C" w:rsidR="00697B53" w:rsidRDefault="000F2C4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5387E6D6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1FAF8559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14:paraId="38E1D00C" w14:textId="77777777" w:rsidTr="004C19C6">
      <w:tc>
        <w:tcPr>
          <w:tcW w:w="9606" w:type="dxa"/>
        </w:tcPr>
        <w:p w14:paraId="6F15F841" w14:textId="1BDB75A6" w:rsidR="004C19C6" w:rsidRDefault="000F2C48">
          <w:r>
            <w:t>Find a Hackathon</w:t>
          </w:r>
        </w:p>
      </w:tc>
    </w:tr>
    <w:tr w:rsidR="004C19C6" w14:paraId="2AC7A122" w14:textId="77777777" w:rsidTr="004C19C6">
      <w:tc>
        <w:tcPr>
          <w:tcW w:w="9606" w:type="dxa"/>
        </w:tcPr>
        <w:p w14:paraId="49F72EB5" w14:textId="77777777" w:rsidR="004C19C6" w:rsidRDefault="009C58B8">
          <w:fldSimple w:instr=" TITLE  \* MERGEFORMAT ">
            <w:r w:rsidR="004C19C6">
              <w:t>Supplementary Specification</w:t>
            </w:r>
          </w:fldSimple>
        </w:p>
      </w:tc>
    </w:tr>
  </w:tbl>
  <w:p w14:paraId="477D64DA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42A24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23EAD"/>
    <w:rsid w:val="000F2C48"/>
    <w:rsid w:val="00116EBB"/>
    <w:rsid w:val="00134751"/>
    <w:rsid w:val="00161A84"/>
    <w:rsid w:val="001C12A4"/>
    <w:rsid w:val="001D0841"/>
    <w:rsid w:val="002139A9"/>
    <w:rsid w:val="0028126B"/>
    <w:rsid w:val="002A7DBB"/>
    <w:rsid w:val="003355A6"/>
    <w:rsid w:val="00376512"/>
    <w:rsid w:val="003A7440"/>
    <w:rsid w:val="003B04E2"/>
    <w:rsid w:val="00400EB4"/>
    <w:rsid w:val="0040432F"/>
    <w:rsid w:val="00457F69"/>
    <w:rsid w:val="00483F05"/>
    <w:rsid w:val="00484D65"/>
    <w:rsid w:val="004C19C6"/>
    <w:rsid w:val="004E3DD3"/>
    <w:rsid w:val="00504B96"/>
    <w:rsid w:val="005F3721"/>
    <w:rsid w:val="00697B53"/>
    <w:rsid w:val="00781F52"/>
    <w:rsid w:val="007A32FC"/>
    <w:rsid w:val="008421A9"/>
    <w:rsid w:val="008472C5"/>
    <w:rsid w:val="00921E0D"/>
    <w:rsid w:val="009C58B8"/>
    <w:rsid w:val="00A777E3"/>
    <w:rsid w:val="00A843A6"/>
    <w:rsid w:val="00AB1C22"/>
    <w:rsid w:val="00AD64E8"/>
    <w:rsid w:val="00B013AA"/>
    <w:rsid w:val="00B17A52"/>
    <w:rsid w:val="00BA055D"/>
    <w:rsid w:val="00D42959"/>
    <w:rsid w:val="00E421C6"/>
    <w:rsid w:val="00EE1C57"/>
    <w:rsid w:val="00EE5133"/>
    <w:rsid w:val="00F73902"/>
    <w:rsid w:val="00F761FA"/>
    <w:rsid w:val="00FA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E52B135"/>
  <w15:docId w15:val="{3E3EBD81-86C8-42E9-8D69-8A990F2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B013AA"/>
    <w:pPr>
      <w:spacing w:after="120"/>
      <w:ind w:left="720"/>
    </w:p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35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Vasi Lup</cp:lastModifiedBy>
  <cp:revision>49</cp:revision>
  <cp:lastPrinted>1899-12-31T22:00:00Z</cp:lastPrinted>
  <dcterms:created xsi:type="dcterms:W3CDTF">2019-03-03T14:30:00Z</dcterms:created>
  <dcterms:modified xsi:type="dcterms:W3CDTF">2019-03-17T15:00:00Z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