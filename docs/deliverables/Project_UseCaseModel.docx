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B6F09" w14:textId="77777777" w:rsidR="00AD71FF" w:rsidRPr="00B90E27" w:rsidRDefault="00AD71FF" w:rsidP="00AD71FF">
      <w:pPr>
        <w:pStyle w:val="Title"/>
        <w:jc w:val="right"/>
        <w:rPr>
          <w:rFonts w:ascii="Times New Roman" w:hAnsi="Times New Roman"/>
        </w:rPr>
      </w:pPr>
      <w:r>
        <w:t>Find a Hackathon</w:t>
      </w:r>
    </w:p>
    <w:p w14:paraId="427786A0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7E7491EC" w14:textId="77777777"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90EF6DB" w14:textId="77777777" w:rsidR="008C4393" w:rsidRPr="00D047E9" w:rsidRDefault="00597873" w:rsidP="00202C8D"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title  \* Mergeformat </w:instrText>
      </w:r>
      <w:r>
        <w:rPr>
          <w:rFonts w:ascii="Times New Roman" w:hAnsi="Times New Roman"/>
        </w:rPr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2E210D98" w14:textId="77777777" w:rsidR="008C4393" w:rsidRPr="00D047E9" w:rsidRDefault="008C4393" w:rsidP="00D047E9">
      <w:pPr>
        <w:pStyle w:val="InfoBlue"/>
      </w:pPr>
    </w:p>
    <w:p w14:paraId="4E400D41" w14:textId="4FF16436" w:rsidR="00E479A0" w:rsidRDefault="0004741B" w:rsidP="00727B84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7A9E4035" w14:textId="77777777" w:rsidR="007174CF" w:rsidRPr="007174CF" w:rsidRDefault="007174CF" w:rsidP="007174CF"/>
    <w:p w14:paraId="02353579" w14:textId="4AF3CAE1" w:rsidR="00E479A0" w:rsidRPr="00E70E65" w:rsidRDefault="00E479A0" w:rsidP="00E479A0">
      <w:pPr>
        <w:spacing w:line="240" w:lineRule="auto"/>
        <w:ind w:firstLine="720"/>
        <w:jc w:val="both"/>
        <w:rPr>
          <w:sz w:val="24"/>
        </w:rPr>
      </w:pPr>
      <w:r w:rsidRPr="00E70E65">
        <w:rPr>
          <w:b/>
          <w:sz w:val="24"/>
        </w:rPr>
        <w:t>Use case:</w:t>
      </w:r>
      <w:r w:rsidRPr="00E70E65">
        <w:rPr>
          <w:sz w:val="24"/>
        </w:rPr>
        <w:t xml:space="preserve"> </w:t>
      </w:r>
      <w:r w:rsidR="00E70E65" w:rsidRPr="00E70E65">
        <w:rPr>
          <w:sz w:val="24"/>
        </w:rPr>
        <w:t>Add a new hackathon event</w:t>
      </w:r>
    </w:p>
    <w:p w14:paraId="4E5122F2" w14:textId="1E0F067F" w:rsidR="00E479A0" w:rsidRPr="00E70E65" w:rsidRDefault="00E479A0" w:rsidP="00E479A0">
      <w:pPr>
        <w:spacing w:line="240" w:lineRule="auto"/>
        <w:ind w:firstLine="720"/>
        <w:jc w:val="both"/>
        <w:rPr>
          <w:sz w:val="24"/>
        </w:rPr>
      </w:pPr>
      <w:r w:rsidRPr="00E70E65">
        <w:rPr>
          <w:b/>
          <w:sz w:val="24"/>
        </w:rPr>
        <w:t>Primary actor:</w:t>
      </w:r>
      <w:r w:rsidRPr="00E70E65">
        <w:rPr>
          <w:sz w:val="24"/>
        </w:rPr>
        <w:t xml:space="preserve"> </w:t>
      </w:r>
      <w:r w:rsidR="00E70E65" w:rsidRPr="00E70E65">
        <w:rPr>
          <w:sz w:val="24"/>
        </w:rPr>
        <w:t>IT organization employee, organizer of the event</w:t>
      </w:r>
    </w:p>
    <w:p w14:paraId="19B67C67" w14:textId="5653A175" w:rsidR="00E479A0" w:rsidRPr="00E70E65" w:rsidRDefault="00E479A0" w:rsidP="00E479A0">
      <w:pPr>
        <w:spacing w:line="240" w:lineRule="auto"/>
        <w:ind w:left="720"/>
        <w:jc w:val="both"/>
        <w:rPr>
          <w:b/>
          <w:sz w:val="24"/>
        </w:rPr>
      </w:pPr>
      <w:r w:rsidRPr="00E70E65">
        <w:rPr>
          <w:b/>
          <w:sz w:val="24"/>
        </w:rPr>
        <w:t xml:space="preserve">Main success scenario: </w:t>
      </w:r>
    </w:p>
    <w:p w14:paraId="6165E350" w14:textId="25969413" w:rsidR="00E70E65" w:rsidRDefault="00E70E65" w:rsidP="00E70E65">
      <w:pPr>
        <w:numPr>
          <w:ilvl w:val="0"/>
          <w:numId w:val="24"/>
        </w:numPr>
        <w:spacing w:line="240" w:lineRule="auto"/>
        <w:jc w:val="both"/>
        <w:rPr>
          <w:sz w:val="24"/>
        </w:rPr>
      </w:pPr>
      <w:r>
        <w:rPr>
          <w:sz w:val="24"/>
        </w:rPr>
        <w:t>user logins into the organization account</w:t>
      </w:r>
    </w:p>
    <w:p w14:paraId="145E6F2E" w14:textId="495107A1" w:rsidR="00E70E65" w:rsidRDefault="00E70E65" w:rsidP="00E70E65">
      <w:pPr>
        <w:numPr>
          <w:ilvl w:val="0"/>
          <w:numId w:val="24"/>
        </w:numPr>
        <w:spacing w:line="240" w:lineRule="auto"/>
        <w:jc w:val="both"/>
        <w:rPr>
          <w:sz w:val="24"/>
        </w:rPr>
      </w:pPr>
      <w:r>
        <w:rPr>
          <w:sz w:val="24"/>
        </w:rPr>
        <w:t>user clicks on “Add event” button</w:t>
      </w:r>
    </w:p>
    <w:p w14:paraId="449E7F09" w14:textId="7DAA7C3B" w:rsidR="00E70E65" w:rsidRDefault="00E70E65" w:rsidP="00E70E65">
      <w:pPr>
        <w:numPr>
          <w:ilvl w:val="0"/>
          <w:numId w:val="24"/>
        </w:numPr>
        <w:spacing w:line="240" w:lineRule="auto"/>
        <w:jc w:val="both"/>
        <w:rPr>
          <w:sz w:val="24"/>
        </w:rPr>
      </w:pPr>
      <w:r>
        <w:rPr>
          <w:sz w:val="24"/>
        </w:rPr>
        <w:t>user enters event details</w:t>
      </w:r>
    </w:p>
    <w:p w14:paraId="106CE7E9" w14:textId="4001EDA2" w:rsidR="008F3D04" w:rsidRDefault="008F3D04" w:rsidP="00E70E65">
      <w:pPr>
        <w:numPr>
          <w:ilvl w:val="0"/>
          <w:numId w:val="24"/>
        </w:numPr>
        <w:spacing w:line="240" w:lineRule="auto"/>
        <w:jc w:val="both"/>
        <w:rPr>
          <w:sz w:val="24"/>
        </w:rPr>
      </w:pPr>
      <w:r>
        <w:rPr>
          <w:sz w:val="24"/>
        </w:rPr>
        <w:t>user clicks “Save event” button</w:t>
      </w:r>
    </w:p>
    <w:p w14:paraId="25063546" w14:textId="640D6550" w:rsidR="008F3D04" w:rsidRPr="00E70E65" w:rsidRDefault="008F3D04" w:rsidP="00E70E65">
      <w:pPr>
        <w:numPr>
          <w:ilvl w:val="0"/>
          <w:numId w:val="24"/>
        </w:numPr>
        <w:spacing w:line="240" w:lineRule="auto"/>
        <w:jc w:val="both"/>
        <w:rPr>
          <w:sz w:val="24"/>
        </w:rPr>
      </w:pPr>
      <w:r>
        <w:rPr>
          <w:sz w:val="24"/>
        </w:rPr>
        <w:t>a confirmation message is displayed that the event has been created successfully</w:t>
      </w:r>
      <w:r>
        <w:rPr>
          <w:sz w:val="24"/>
        </w:rPr>
        <w:tab/>
      </w:r>
      <w:r>
        <w:rPr>
          <w:sz w:val="24"/>
        </w:rPr>
        <w:tab/>
      </w:r>
    </w:p>
    <w:p w14:paraId="08CF47C6" w14:textId="224866C2" w:rsidR="00E479A0" w:rsidRPr="00E70E65" w:rsidRDefault="00E479A0" w:rsidP="00E479A0">
      <w:pPr>
        <w:spacing w:line="240" w:lineRule="auto"/>
        <w:ind w:left="720"/>
        <w:jc w:val="both"/>
        <w:rPr>
          <w:sz w:val="24"/>
        </w:rPr>
      </w:pPr>
      <w:r w:rsidRPr="00E70E65">
        <w:rPr>
          <w:b/>
          <w:sz w:val="24"/>
        </w:rPr>
        <w:t>Extensions:</w:t>
      </w:r>
      <w:r w:rsidRPr="00E70E65">
        <w:rPr>
          <w:sz w:val="24"/>
        </w:rPr>
        <w:t xml:space="preserve"> </w:t>
      </w:r>
      <w:r w:rsidR="008F3D04">
        <w:rPr>
          <w:sz w:val="24"/>
        </w:rPr>
        <w:t>In the case of an error when creating event (ex. Connection drop) an error message is displayed.</w:t>
      </w:r>
    </w:p>
    <w:p w14:paraId="13012DEE" w14:textId="0B9A4AC6" w:rsidR="00E479A0" w:rsidRDefault="00E479A0" w:rsidP="00E479A0">
      <w:pPr>
        <w:spacing w:line="240" w:lineRule="auto"/>
        <w:ind w:left="720"/>
        <w:jc w:val="both"/>
      </w:pPr>
    </w:p>
    <w:p w14:paraId="0115C54A" w14:textId="6B729A13" w:rsidR="00E70E65" w:rsidRPr="008F3D04" w:rsidRDefault="00E70E65" w:rsidP="00E70E65">
      <w:pPr>
        <w:spacing w:line="240" w:lineRule="auto"/>
        <w:ind w:firstLine="720"/>
        <w:jc w:val="both"/>
        <w:rPr>
          <w:sz w:val="24"/>
        </w:rPr>
      </w:pPr>
      <w:r w:rsidRPr="00E70E65">
        <w:rPr>
          <w:b/>
          <w:sz w:val="24"/>
        </w:rPr>
        <w:t xml:space="preserve">Use case: </w:t>
      </w:r>
      <w:r w:rsidR="008F3D04">
        <w:rPr>
          <w:sz w:val="24"/>
        </w:rPr>
        <w:t>Join a hackathon</w:t>
      </w:r>
    </w:p>
    <w:p w14:paraId="3B3E5F2E" w14:textId="4E9498B6" w:rsidR="00E70E65" w:rsidRPr="008F3D04" w:rsidRDefault="00E70E65" w:rsidP="00E70E65">
      <w:pPr>
        <w:spacing w:line="240" w:lineRule="auto"/>
        <w:ind w:firstLine="720"/>
        <w:jc w:val="both"/>
        <w:rPr>
          <w:sz w:val="24"/>
        </w:rPr>
      </w:pPr>
      <w:r w:rsidRPr="00E70E65">
        <w:rPr>
          <w:b/>
          <w:sz w:val="24"/>
        </w:rPr>
        <w:t>Primary actor:</w:t>
      </w:r>
      <w:r w:rsidR="008F3D04">
        <w:rPr>
          <w:b/>
          <w:sz w:val="24"/>
        </w:rPr>
        <w:t xml:space="preserve"> </w:t>
      </w:r>
      <w:r w:rsidR="008F3D04">
        <w:rPr>
          <w:sz w:val="24"/>
        </w:rPr>
        <w:t>The prospect contestant</w:t>
      </w:r>
    </w:p>
    <w:p w14:paraId="62D6437F" w14:textId="3D3F184C" w:rsidR="00E70E65" w:rsidRDefault="00E70E65" w:rsidP="00E70E65">
      <w:pPr>
        <w:spacing w:line="240" w:lineRule="auto"/>
        <w:ind w:left="720"/>
        <w:jc w:val="both"/>
        <w:rPr>
          <w:b/>
          <w:sz w:val="24"/>
        </w:rPr>
      </w:pPr>
      <w:r w:rsidRPr="00E70E65">
        <w:rPr>
          <w:b/>
          <w:sz w:val="24"/>
        </w:rPr>
        <w:t xml:space="preserve">Main success scenario: </w:t>
      </w:r>
    </w:p>
    <w:p w14:paraId="3893E39E" w14:textId="1EB9C67E" w:rsidR="008F3D04" w:rsidRDefault="008F3D04" w:rsidP="008F3D04">
      <w:pPr>
        <w:numPr>
          <w:ilvl w:val="0"/>
          <w:numId w:val="25"/>
        </w:numPr>
        <w:spacing w:line="240" w:lineRule="auto"/>
        <w:jc w:val="both"/>
        <w:rPr>
          <w:sz w:val="24"/>
        </w:rPr>
      </w:pPr>
      <w:r>
        <w:rPr>
          <w:sz w:val="24"/>
        </w:rPr>
        <w:t>user logins into the programmer account</w:t>
      </w:r>
    </w:p>
    <w:p w14:paraId="580093BB" w14:textId="585F24E5" w:rsidR="008F3D04" w:rsidRDefault="008F3D04" w:rsidP="008F3D04">
      <w:pPr>
        <w:numPr>
          <w:ilvl w:val="0"/>
          <w:numId w:val="25"/>
        </w:numPr>
        <w:spacing w:line="240" w:lineRule="auto"/>
        <w:jc w:val="both"/>
        <w:rPr>
          <w:sz w:val="24"/>
        </w:rPr>
      </w:pPr>
      <w:r>
        <w:rPr>
          <w:sz w:val="24"/>
        </w:rPr>
        <w:t>user sees the list of available hackathons</w:t>
      </w:r>
    </w:p>
    <w:p w14:paraId="55175030" w14:textId="10787570" w:rsidR="008F3D04" w:rsidRDefault="008F3D04" w:rsidP="008F3D04">
      <w:pPr>
        <w:numPr>
          <w:ilvl w:val="0"/>
          <w:numId w:val="25"/>
        </w:numPr>
        <w:spacing w:line="240" w:lineRule="auto"/>
        <w:jc w:val="both"/>
        <w:rPr>
          <w:sz w:val="24"/>
        </w:rPr>
      </w:pPr>
      <w:r>
        <w:rPr>
          <w:sz w:val="24"/>
        </w:rPr>
        <w:t>user selects a desired event and clicks “Join hackathon” button</w:t>
      </w:r>
    </w:p>
    <w:p w14:paraId="783E0A0C" w14:textId="69C7F62C" w:rsidR="008F3D04" w:rsidRPr="008F3D04" w:rsidRDefault="008F3D04" w:rsidP="008F3D04">
      <w:pPr>
        <w:numPr>
          <w:ilvl w:val="0"/>
          <w:numId w:val="25"/>
        </w:numPr>
        <w:spacing w:line="240" w:lineRule="auto"/>
        <w:jc w:val="both"/>
        <w:rPr>
          <w:sz w:val="24"/>
        </w:rPr>
      </w:pPr>
      <w:r>
        <w:rPr>
          <w:sz w:val="24"/>
        </w:rPr>
        <w:t>the “Join hackathon” button is made inactive and a “Joined” message is shown next to the event</w:t>
      </w:r>
    </w:p>
    <w:p w14:paraId="50E857FF" w14:textId="48507E22" w:rsidR="00E70E65" w:rsidRPr="008F3D04" w:rsidRDefault="00E70E65" w:rsidP="00E70E65">
      <w:pPr>
        <w:spacing w:line="240" w:lineRule="auto"/>
        <w:ind w:left="720"/>
        <w:jc w:val="both"/>
        <w:rPr>
          <w:sz w:val="24"/>
        </w:rPr>
      </w:pPr>
      <w:r w:rsidRPr="00E70E65">
        <w:rPr>
          <w:b/>
          <w:sz w:val="24"/>
        </w:rPr>
        <w:t xml:space="preserve">Extensions: </w:t>
      </w:r>
      <w:r w:rsidR="008F3D04">
        <w:rPr>
          <w:sz w:val="24"/>
        </w:rPr>
        <w:t>If the event has expired or has too many participants, an error message is shown to the user</w:t>
      </w:r>
      <w:r w:rsidR="005B42FE">
        <w:rPr>
          <w:sz w:val="24"/>
        </w:rPr>
        <w:t>.</w:t>
      </w:r>
    </w:p>
    <w:p w14:paraId="39335377" w14:textId="77777777" w:rsidR="00E70E65" w:rsidRPr="00D047E9" w:rsidRDefault="00E70E65" w:rsidP="00E479A0">
      <w:pPr>
        <w:spacing w:line="240" w:lineRule="auto"/>
        <w:ind w:left="720"/>
        <w:jc w:val="both"/>
      </w:pPr>
    </w:p>
    <w:p w14:paraId="5F68854F" w14:textId="343CAC0B" w:rsidR="004B443F" w:rsidRPr="008F3D04" w:rsidRDefault="004B443F" w:rsidP="004B443F">
      <w:pPr>
        <w:spacing w:line="240" w:lineRule="auto"/>
        <w:ind w:firstLine="720"/>
        <w:jc w:val="both"/>
        <w:rPr>
          <w:sz w:val="24"/>
        </w:rPr>
      </w:pPr>
      <w:r w:rsidRPr="00E70E65">
        <w:rPr>
          <w:b/>
          <w:sz w:val="24"/>
        </w:rPr>
        <w:t xml:space="preserve">Use case: </w:t>
      </w:r>
      <w:r>
        <w:rPr>
          <w:sz w:val="24"/>
        </w:rPr>
        <w:t>See list of participants</w:t>
      </w:r>
    </w:p>
    <w:p w14:paraId="47CEFF5D" w14:textId="406761E3" w:rsidR="004B443F" w:rsidRPr="008F3D04" w:rsidRDefault="004B443F" w:rsidP="004B443F">
      <w:pPr>
        <w:spacing w:line="240" w:lineRule="auto"/>
        <w:ind w:firstLine="720"/>
        <w:jc w:val="both"/>
        <w:rPr>
          <w:sz w:val="24"/>
        </w:rPr>
      </w:pPr>
      <w:r w:rsidRPr="00E70E65">
        <w:rPr>
          <w:b/>
          <w:sz w:val="24"/>
        </w:rPr>
        <w:t>Primary actor:</w:t>
      </w:r>
      <w:r>
        <w:rPr>
          <w:b/>
          <w:sz w:val="24"/>
        </w:rPr>
        <w:t xml:space="preserve"> </w:t>
      </w:r>
      <w:r w:rsidRPr="00E70E65">
        <w:rPr>
          <w:sz w:val="24"/>
        </w:rPr>
        <w:t>IT organization employee, organizer of the event</w:t>
      </w:r>
    </w:p>
    <w:p w14:paraId="6B27808E" w14:textId="77777777" w:rsidR="004B443F" w:rsidRDefault="004B443F" w:rsidP="004B443F">
      <w:pPr>
        <w:spacing w:line="240" w:lineRule="auto"/>
        <w:ind w:left="720"/>
        <w:jc w:val="both"/>
        <w:rPr>
          <w:b/>
          <w:sz w:val="24"/>
        </w:rPr>
      </w:pPr>
      <w:r w:rsidRPr="00E70E65">
        <w:rPr>
          <w:b/>
          <w:sz w:val="24"/>
        </w:rPr>
        <w:t xml:space="preserve">Main success scenario: </w:t>
      </w:r>
    </w:p>
    <w:p w14:paraId="4D25E276" w14:textId="77777777" w:rsidR="004B443F" w:rsidRDefault="004B443F" w:rsidP="004B443F">
      <w:pPr>
        <w:numPr>
          <w:ilvl w:val="0"/>
          <w:numId w:val="27"/>
        </w:numPr>
        <w:spacing w:line="240" w:lineRule="auto"/>
        <w:jc w:val="both"/>
        <w:rPr>
          <w:sz w:val="24"/>
        </w:rPr>
      </w:pPr>
      <w:r>
        <w:rPr>
          <w:sz w:val="24"/>
        </w:rPr>
        <w:t>user logins into the organization account</w:t>
      </w:r>
    </w:p>
    <w:p w14:paraId="416DB60A" w14:textId="42979966" w:rsidR="004B443F" w:rsidRDefault="004B443F" w:rsidP="004B443F">
      <w:pPr>
        <w:numPr>
          <w:ilvl w:val="0"/>
          <w:numId w:val="27"/>
        </w:numPr>
        <w:spacing w:line="240" w:lineRule="auto"/>
        <w:jc w:val="both"/>
        <w:rPr>
          <w:sz w:val="24"/>
        </w:rPr>
      </w:pPr>
      <w:r>
        <w:rPr>
          <w:sz w:val="24"/>
        </w:rPr>
        <w:t>user clicks on “</w:t>
      </w:r>
      <w:r>
        <w:rPr>
          <w:sz w:val="24"/>
        </w:rPr>
        <w:t>My events</w:t>
      </w:r>
      <w:r>
        <w:rPr>
          <w:sz w:val="24"/>
        </w:rPr>
        <w:t>” button</w:t>
      </w:r>
    </w:p>
    <w:p w14:paraId="28ED6A10" w14:textId="7BE95996" w:rsidR="004B443F" w:rsidRDefault="004B443F" w:rsidP="004B443F">
      <w:pPr>
        <w:numPr>
          <w:ilvl w:val="0"/>
          <w:numId w:val="27"/>
        </w:numPr>
        <w:spacing w:line="240" w:lineRule="auto"/>
        <w:jc w:val="both"/>
        <w:rPr>
          <w:sz w:val="24"/>
        </w:rPr>
      </w:pPr>
      <w:r>
        <w:rPr>
          <w:sz w:val="24"/>
        </w:rPr>
        <w:t xml:space="preserve">user </w:t>
      </w:r>
      <w:r>
        <w:rPr>
          <w:sz w:val="24"/>
        </w:rPr>
        <w:t>selects one of the events which were previously added from this account</w:t>
      </w:r>
    </w:p>
    <w:p w14:paraId="370AA5C7" w14:textId="38A6BF91" w:rsidR="004B443F" w:rsidRDefault="004B443F" w:rsidP="004B443F">
      <w:pPr>
        <w:numPr>
          <w:ilvl w:val="0"/>
          <w:numId w:val="27"/>
        </w:numPr>
        <w:spacing w:line="240" w:lineRule="auto"/>
        <w:jc w:val="both"/>
        <w:rPr>
          <w:sz w:val="24"/>
        </w:rPr>
      </w:pPr>
      <w:r>
        <w:rPr>
          <w:sz w:val="24"/>
        </w:rPr>
        <w:t>user clicks “S</w:t>
      </w:r>
      <w:r>
        <w:rPr>
          <w:sz w:val="24"/>
        </w:rPr>
        <w:t>ee participants</w:t>
      </w:r>
      <w:r>
        <w:rPr>
          <w:sz w:val="24"/>
        </w:rPr>
        <w:t>” button</w:t>
      </w:r>
    </w:p>
    <w:p w14:paraId="2E86A573" w14:textId="2706D903" w:rsidR="004B443F" w:rsidRPr="00E70E65" w:rsidRDefault="004B443F" w:rsidP="004B443F">
      <w:pPr>
        <w:numPr>
          <w:ilvl w:val="0"/>
          <w:numId w:val="27"/>
        </w:numPr>
        <w:spacing w:line="240" w:lineRule="auto"/>
        <w:jc w:val="both"/>
        <w:rPr>
          <w:sz w:val="24"/>
        </w:rPr>
      </w:pPr>
      <w:r>
        <w:rPr>
          <w:sz w:val="24"/>
        </w:rPr>
        <w:t>the list of all participants who have joined the event is displayed</w:t>
      </w:r>
    </w:p>
    <w:p w14:paraId="33A28A3E" w14:textId="540FDDD7" w:rsidR="004B443F" w:rsidRPr="008F3D04" w:rsidRDefault="004B443F" w:rsidP="004B443F">
      <w:pPr>
        <w:spacing w:line="240" w:lineRule="auto"/>
        <w:ind w:left="720"/>
        <w:jc w:val="both"/>
        <w:rPr>
          <w:sz w:val="24"/>
        </w:rPr>
      </w:pPr>
      <w:r w:rsidRPr="00E70E65">
        <w:rPr>
          <w:b/>
          <w:sz w:val="24"/>
        </w:rPr>
        <w:t xml:space="preserve">Extensions: </w:t>
      </w:r>
      <w:r w:rsidR="00027A60">
        <w:rPr>
          <w:sz w:val="24"/>
        </w:rPr>
        <w:t>If no event was previously added, a “No added event” message is displayed when clicking “My events” button.</w:t>
      </w:r>
    </w:p>
    <w:p w14:paraId="7D9E4CF4" w14:textId="77777777" w:rsidR="004B443F" w:rsidRPr="00D047E9" w:rsidRDefault="004B443F" w:rsidP="004B443F">
      <w:pPr>
        <w:spacing w:line="240" w:lineRule="auto"/>
        <w:ind w:left="720"/>
        <w:jc w:val="both"/>
      </w:pPr>
    </w:p>
    <w:p w14:paraId="3846A8BA" w14:textId="77B3FBC2" w:rsidR="00E479A0" w:rsidRDefault="00E479A0" w:rsidP="0084072A">
      <w:pPr>
        <w:spacing w:line="240" w:lineRule="auto"/>
        <w:ind w:left="720"/>
        <w:jc w:val="both"/>
      </w:pPr>
    </w:p>
    <w:p w14:paraId="4ECE2E32" w14:textId="56CF2395" w:rsidR="007174CF" w:rsidRDefault="007174CF" w:rsidP="0084072A">
      <w:pPr>
        <w:spacing w:line="240" w:lineRule="auto"/>
        <w:ind w:left="720"/>
        <w:jc w:val="both"/>
      </w:pPr>
    </w:p>
    <w:p w14:paraId="6394E8CA" w14:textId="62B3692B" w:rsidR="007174CF" w:rsidRDefault="007174CF" w:rsidP="0084072A">
      <w:pPr>
        <w:spacing w:line="240" w:lineRule="auto"/>
        <w:ind w:left="720"/>
        <w:jc w:val="both"/>
      </w:pPr>
    </w:p>
    <w:p w14:paraId="17D68405" w14:textId="1B936ECA" w:rsidR="007174CF" w:rsidRDefault="007174CF" w:rsidP="0084072A">
      <w:pPr>
        <w:spacing w:line="240" w:lineRule="auto"/>
        <w:ind w:left="720"/>
        <w:jc w:val="both"/>
      </w:pPr>
    </w:p>
    <w:p w14:paraId="020DECFD" w14:textId="6B4962D3" w:rsidR="007174CF" w:rsidRDefault="007174CF" w:rsidP="0084072A">
      <w:pPr>
        <w:spacing w:line="240" w:lineRule="auto"/>
        <w:ind w:left="720"/>
        <w:jc w:val="both"/>
      </w:pPr>
    </w:p>
    <w:p w14:paraId="79612C57" w14:textId="1FEF07E8" w:rsidR="007174CF" w:rsidRDefault="007174CF" w:rsidP="0084072A">
      <w:pPr>
        <w:spacing w:line="240" w:lineRule="auto"/>
        <w:ind w:left="720"/>
        <w:jc w:val="both"/>
      </w:pPr>
    </w:p>
    <w:p w14:paraId="300F2453" w14:textId="77777777" w:rsidR="007174CF" w:rsidRDefault="007174CF" w:rsidP="0084072A">
      <w:pPr>
        <w:spacing w:line="240" w:lineRule="auto"/>
        <w:ind w:left="720"/>
        <w:jc w:val="both"/>
      </w:pPr>
    </w:p>
    <w:p w14:paraId="0A2B250A" w14:textId="0AEB15E7" w:rsidR="007174CF" w:rsidRPr="00D047E9" w:rsidRDefault="007174CF" w:rsidP="0084072A">
      <w:pPr>
        <w:spacing w:line="240" w:lineRule="auto"/>
        <w:ind w:left="720"/>
        <w:jc w:val="both"/>
      </w:pPr>
    </w:p>
    <w:p w14:paraId="49000048" w14:textId="65371655" w:rsidR="008C4393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5"/>
    </w:p>
    <w:p w14:paraId="0D609911" w14:textId="4DDCE104" w:rsidR="000065BE" w:rsidRDefault="000065BE" w:rsidP="000065BE"/>
    <w:p w14:paraId="2017B5E8" w14:textId="12717635" w:rsidR="008C4393" w:rsidRPr="00D047E9" w:rsidRDefault="005F38B9" w:rsidP="001A7A11">
      <w:bookmarkStart w:id="6" w:name="_GoBack"/>
      <w:r>
        <w:pict w14:anchorId="747373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93.95pt;height:524.4pt">
            <v:imagedata r:id="rId9" o:title=""/>
          </v:shape>
        </w:pict>
      </w:r>
      <w:bookmarkEnd w:id="6"/>
    </w:p>
    <w:sectPr w:rsidR="008C4393" w:rsidRPr="00D047E9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C0CA9" w14:textId="77777777" w:rsidR="00934527" w:rsidRDefault="00934527">
      <w:pPr>
        <w:spacing w:line="240" w:lineRule="auto"/>
      </w:pPr>
      <w:r>
        <w:separator/>
      </w:r>
    </w:p>
  </w:endnote>
  <w:endnote w:type="continuationSeparator" w:id="0">
    <w:p w14:paraId="1FFD0DA2" w14:textId="77777777" w:rsidR="00934527" w:rsidRDefault="009345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7BC41B5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2C0555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FD5670C" w14:textId="347AD614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CA49CD">
            <w:t>Vasile</w:t>
          </w:r>
          <w:proofErr w:type="spellEnd"/>
          <w:r w:rsidR="00CA49CD">
            <w:t xml:space="preserve"> Lup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8A4B5F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8DEF0AE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7D3680">
            <w:rPr>
              <w:rStyle w:val="PageNumber"/>
              <w:noProof/>
            </w:rPr>
            <w:t>2</w:t>
          </w:r>
          <w:r w:rsidR="0056530F">
            <w:rPr>
              <w:rStyle w:val="PageNumber"/>
            </w:rPr>
            <w:fldChar w:fldCharType="end"/>
          </w:r>
        </w:p>
      </w:tc>
    </w:tr>
  </w:tbl>
  <w:p w14:paraId="2D59305F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EECE9" w14:textId="77777777" w:rsidR="00934527" w:rsidRDefault="00934527">
      <w:pPr>
        <w:spacing w:line="240" w:lineRule="auto"/>
      </w:pPr>
      <w:r>
        <w:separator/>
      </w:r>
    </w:p>
  </w:footnote>
  <w:footnote w:type="continuationSeparator" w:id="0">
    <w:p w14:paraId="1FD71A74" w14:textId="77777777" w:rsidR="00934527" w:rsidRDefault="009345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98B43" w14:textId="77777777" w:rsidR="008C4393" w:rsidRDefault="008C4393">
    <w:pPr>
      <w:rPr>
        <w:sz w:val="24"/>
      </w:rPr>
    </w:pPr>
  </w:p>
  <w:p w14:paraId="066071F2" w14:textId="77777777" w:rsidR="008C4393" w:rsidRDefault="008C4393">
    <w:pPr>
      <w:pBdr>
        <w:top w:val="single" w:sz="6" w:space="1" w:color="auto"/>
      </w:pBdr>
      <w:rPr>
        <w:sz w:val="24"/>
      </w:rPr>
    </w:pPr>
  </w:p>
  <w:p w14:paraId="4CD27AB9" w14:textId="77777777" w:rsidR="00AD71FF" w:rsidRDefault="00AD71FF" w:rsidP="00AD71FF">
    <w:pPr>
      <w:pBdr>
        <w:bottom w:val="single" w:sz="6" w:space="1" w:color="auto"/>
      </w:pBdr>
      <w:jc w:val="right"/>
    </w:pPr>
    <w:proofErr w:type="spellStart"/>
    <w:r>
      <w:rPr>
        <w:rFonts w:ascii="Arial" w:hAnsi="Arial"/>
        <w:b/>
        <w:sz w:val="36"/>
      </w:rPr>
      <w:t>Vasile</w:t>
    </w:r>
    <w:proofErr w:type="spellEnd"/>
    <w:r>
      <w:rPr>
        <w:rFonts w:ascii="Arial" w:hAnsi="Arial"/>
        <w:b/>
        <w:sz w:val="36"/>
      </w:rPr>
      <w:t xml:space="preserve"> Lup</w:t>
    </w:r>
  </w:p>
  <w:p w14:paraId="41BAE439" w14:textId="77777777" w:rsidR="00AD71FF" w:rsidRDefault="00AD71FF" w:rsidP="00AD71F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</w:p>
  <w:p w14:paraId="342ED372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037284F3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464"/>
    </w:tblGrid>
    <w:tr w:rsidR="00202C8D" w14:paraId="56839408" w14:textId="77777777" w:rsidTr="00202C8D">
      <w:tc>
        <w:tcPr>
          <w:tcW w:w="9464" w:type="dxa"/>
        </w:tcPr>
        <w:p w14:paraId="01AFF62C" w14:textId="4B1FB70B" w:rsidR="00202C8D" w:rsidRDefault="00C2359E">
          <w:r>
            <w:t>Find a Hackathon</w:t>
          </w:r>
        </w:p>
      </w:tc>
    </w:tr>
    <w:tr w:rsidR="00202C8D" w14:paraId="01B082CD" w14:textId="77777777" w:rsidTr="00202C8D">
      <w:tc>
        <w:tcPr>
          <w:tcW w:w="9464" w:type="dxa"/>
        </w:tcPr>
        <w:p w14:paraId="10D2CA88" w14:textId="77777777" w:rsidR="00202C8D" w:rsidRDefault="00202C8D">
          <w:r>
            <w:t>Use-Case Model</w:t>
          </w:r>
        </w:p>
      </w:tc>
    </w:tr>
  </w:tbl>
  <w:p w14:paraId="6B969935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F202DA"/>
    <w:multiLevelType w:val="hybridMultilevel"/>
    <w:tmpl w:val="A04C31AE"/>
    <w:lvl w:ilvl="0" w:tplc="7AB284A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4A92E2F"/>
    <w:multiLevelType w:val="hybridMultilevel"/>
    <w:tmpl w:val="8814FA46"/>
    <w:lvl w:ilvl="0" w:tplc="B23EA7E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E2432D1"/>
    <w:multiLevelType w:val="hybridMultilevel"/>
    <w:tmpl w:val="A04C31AE"/>
    <w:lvl w:ilvl="0" w:tplc="7AB284A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AB1840"/>
    <w:multiLevelType w:val="hybridMultilevel"/>
    <w:tmpl w:val="CE485EC4"/>
    <w:lvl w:ilvl="0" w:tplc="6A9C55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E85766D"/>
    <w:multiLevelType w:val="hybridMultilevel"/>
    <w:tmpl w:val="8814FA46"/>
    <w:lvl w:ilvl="0" w:tplc="B23EA7E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4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3"/>
  </w:num>
  <w:num w:numId="12">
    <w:abstractNumId w:val="11"/>
  </w:num>
  <w:num w:numId="13">
    <w:abstractNumId w:val="21"/>
  </w:num>
  <w:num w:numId="14">
    <w:abstractNumId w:val="10"/>
  </w:num>
  <w:num w:numId="15">
    <w:abstractNumId w:val="5"/>
  </w:num>
  <w:num w:numId="16">
    <w:abstractNumId w:val="20"/>
  </w:num>
  <w:num w:numId="17">
    <w:abstractNumId w:val="15"/>
  </w:num>
  <w:num w:numId="18">
    <w:abstractNumId w:val="6"/>
  </w:num>
  <w:num w:numId="19">
    <w:abstractNumId w:val="14"/>
  </w:num>
  <w:num w:numId="20">
    <w:abstractNumId w:val="8"/>
  </w:num>
  <w:num w:numId="21">
    <w:abstractNumId w:val="18"/>
  </w:num>
  <w:num w:numId="22">
    <w:abstractNumId w:val="9"/>
  </w:num>
  <w:num w:numId="23">
    <w:abstractNumId w:val="23"/>
  </w:num>
  <w:num w:numId="24">
    <w:abstractNumId w:val="7"/>
  </w:num>
  <w:num w:numId="25">
    <w:abstractNumId w:val="4"/>
  </w:num>
  <w:num w:numId="26">
    <w:abstractNumId w:val="19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065BE"/>
    <w:rsid w:val="00027A60"/>
    <w:rsid w:val="0004741B"/>
    <w:rsid w:val="000916B9"/>
    <w:rsid w:val="001A7A11"/>
    <w:rsid w:val="00202C8D"/>
    <w:rsid w:val="002D02EB"/>
    <w:rsid w:val="003F527A"/>
    <w:rsid w:val="00486968"/>
    <w:rsid w:val="004B443F"/>
    <w:rsid w:val="0056530F"/>
    <w:rsid w:val="00570E86"/>
    <w:rsid w:val="00597873"/>
    <w:rsid w:val="005B42FE"/>
    <w:rsid w:val="005F38B9"/>
    <w:rsid w:val="00664E4B"/>
    <w:rsid w:val="00683213"/>
    <w:rsid w:val="006C543D"/>
    <w:rsid w:val="007174CF"/>
    <w:rsid w:val="00727B84"/>
    <w:rsid w:val="007D3680"/>
    <w:rsid w:val="008346C6"/>
    <w:rsid w:val="0084072A"/>
    <w:rsid w:val="008A4B5F"/>
    <w:rsid w:val="008C4393"/>
    <w:rsid w:val="008F3D04"/>
    <w:rsid w:val="008F4036"/>
    <w:rsid w:val="0090593F"/>
    <w:rsid w:val="00934527"/>
    <w:rsid w:val="00AB354D"/>
    <w:rsid w:val="00AD71FF"/>
    <w:rsid w:val="00B114A7"/>
    <w:rsid w:val="00C2359E"/>
    <w:rsid w:val="00C709E3"/>
    <w:rsid w:val="00CA49CD"/>
    <w:rsid w:val="00CF5BDF"/>
    <w:rsid w:val="00D047E9"/>
    <w:rsid w:val="00D720D3"/>
    <w:rsid w:val="00D81F75"/>
    <w:rsid w:val="00E25735"/>
    <w:rsid w:val="00E479A0"/>
    <w:rsid w:val="00E70E65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532B366"/>
  <w15:docId w15:val="{E133B173-0F11-474B-AE71-7A50BD48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2DC10518-89DA-4C0F-A079-37EA13D4EE74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63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Manager>[Dokumentverantwortlicher]</Manager>
  <Company>&lt;Company Name&gt;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Vasi Lup</cp:lastModifiedBy>
  <cp:revision>24</cp:revision>
  <dcterms:created xsi:type="dcterms:W3CDTF">2019-03-03T14:15:00Z</dcterms:created>
  <dcterms:modified xsi:type="dcterms:W3CDTF">2019-03-17T13:11:00Z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2019-03-03T14:15:09Z</vt:filetime>
  </property>
</Properties>
</file>